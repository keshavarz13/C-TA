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5A60" w14:textId="2C6C0575" w:rsidR="001B7CB5" w:rsidRPr="00EF4F39" w:rsidRDefault="00740720" w:rsidP="007C5F6F">
      <w:pPr>
        <w:spacing w:after="0"/>
        <w:ind w:left="-274" w:right="-288" w:firstLine="0"/>
        <w:jc w:val="center"/>
        <w:rPr>
          <w:rFonts w:ascii="Bahij Palatino Sans Arabic" w:hAnsi="Bahij Palatino Sans Arabic" w:cs="Bahij Palatino Sans Arabic"/>
          <w:b/>
          <w:bCs/>
          <w:sz w:val="54"/>
          <w:szCs w:val="58"/>
        </w:rPr>
      </w:pPr>
      <w:r>
        <w:rPr>
          <w:rFonts w:ascii="Bahij Palatino Sans Arabic" w:hAnsi="Bahij Palatino Sans Arabic" w:cs="Bahij Palatino Sans Arabic" w:hint="cs"/>
          <w:b/>
          <w:bCs/>
          <w:sz w:val="54"/>
          <w:szCs w:val="58"/>
          <w:rtl/>
        </w:rPr>
        <w:t>به نام خدا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7863" w:rsidRPr="00EF4F39" w14:paraId="296C1A23" w14:textId="77777777" w:rsidTr="005E185B">
        <w:trPr>
          <w:jc w:val="center"/>
        </w:trPr>
        <w:tc>
          <w:tcPr>
            <w:tcW w:w="3192" w:type="dxa"/>
          </w:tcPr>
          <w:p w14:paraId="0701FF47" w14:textId="77777777" w:rsidR="00767863" w:rsidRPr="00EF4F39" w:rsidRDefault="00767863" w:rsidP="007C5F6F">
            <w:pPr>
              <w:spacing w:after="0" w:line="240" w:lineRule="auto"/>
              <w:ind w:left="-274" w:right="-288" w:firstLine="0"/>
              <w:jc w:val="center"/>
              <w:rPr>
                <w:rFonts w:ascii="Bahij Palatino Sans Arabic" w:hAnsi="Bahij Palatino Sans Arabic" w:cs="Bahij Palatino Sans Arabic"/>
                <w:b/>
                <w:bCs/>
                <w:rtl/>
              </w:rPr>
            </w:pPr>
          </w:p>
        </w:tc>
        <w:tc>
          <w:tcPr>
            <w:tcW w:w="3192" w:type="dxa"/>
          </w:tcPr>
          <w:p w14:paraId="72AAF792" w14:textId="77777777" w:rsidR="00767863" w:rsidRPr="00EF4F39" w:rsidRDefault="00767863" w:rsidP="008477E5">
            <w:pPr>
              <w:spacing w:after="0" w:line="240" w:lineRule="auto"/>
              <w:ind w:left="-274" w:right="-288" w:firstLine="0"/>
              <w:jc w:val="center"/>
              <w:rPr>
                <w:rFonts w:ascii="Bahij Palatino Sans Arabic" w:hAnsi="Bahij Palatino Sans Arabic" w:cs="Bahij Palatino Sans Arabic"/>
                <w:b/>
                <w:bCs/>
                <w:rtl/>
              </w:rPr>
            </w:pPr>
          </w:p>
        </w:tc>
        <w:tc>
          <w:tcPr>
            <w:tcW w:w="3192" w:type="dxa"/>
          </w:tcPr>
          <w:p w14:paraId="23E87F65" w14:textId="77777777" w:rsidR="00767863" w:rsidRPr="00EF4F39" w:rsidRDefault="00767863" w:rsidP="0051139D">
            <w:pPr>
              <w:spacing w:after="0" w:line="240" w:lineRule="auto"/>
              <w:ind w:left="-274" w:right="-288" w:firstLine="0"/>
              <w:jc w:val="center"/>
              <w:rPr>
                <w:rFonts w:ascii="Bahij Palatino Sans Arabic" w:hAnsi="Bahij Palatino Sans Arabic" w:cs="Bahij Palatino Sans Arabic"/>
                <w:b/>
                <w:bCs/>
                <w:rtl/>
              </w:rPr>
            </w:pPr>
          </w:p>
        </w:tc>
      </w:tr>
    </w:tbl>
    <w:p w14:paraId="33337F64" w14:textId="77777777" w:rsidR="00767863" w:rsidRPr="00EF4F39" w:rsidRDefault="00767863" w:rsidP="00AB3344">
      <w:pPr>
        <w:ind w:left="-274" w:right="-288" w:firstLine="0"/>
        <w:rPr>
          <w:rFonts w:ascii="Bahij Palatino Sans Arabic" w:hAnsi="Bahij Palatino Sans Arabic" w:cs="Bahij Palatino Sans Arabic"/>
          <w:rtl/>
        </w:rPr>
      </w:pPr>
    </w:p>
    <w:p w14:paraId="59AAEE87" w14:textId="77777777" w:rsidR="0019495E" w:rsidRPr="00EF4F39" w:rsidRDefault="00130539" w:rsidP="004B72C0">
      <w:pPr>
        <w:spacing w:after="0" w:line="240" w:lineRule="auto"/>
        <w:ind w:left="-274" w:right="-288" w:firstLine="0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  <w:rtl/>
        </w:rPr>
        <w:t>در سوالاتي</w:t>
      </w:r>
      <w:r w:rsidR="00614E3D" w:rsidRPr="00EF4F39">
        <w:rPr>
          <w:rFonts w:ascii="Bahij Palatino Sans Arabic" w:hAnsi="Bahij Palatino Sans Arabic" w:cs="Bahij Palatino Sans Arabic"/>
          <w:rtl/>
        </w:rPr>
        <w:t xml:space="preserve"> كه از شما خواسته شده است برنامه‌/تابعي بنويسيد،‌ </w:t>
      </w:r>
      <w:r w:rsidR="0019495E" w:rsidRPr="00EF4F39">
        <w:rPr>
          <w:rFonts w:ascii="Bahij Palatino Sans Arabic" w:hAnsi="Bahij Palatino Sans Arabic" w:cs="Bahij Palatino Sans Arabic"/>
          <w:rtl/>
        </w:rPr>
        <w:t>لطفا به موارد زير دقت كنيد:</w:t>
      </w:r>
    </w:p>
    <w:p w14:paraId="0D8D8AA9" w14:textId="77777777" w:rsidR="0019495E" w:rsidRPr="00EF4F39" w:rsidRDefault="0019495E" w:rsidP="004B72C0">
      <w:pPr>
        <w:spacing w:after="0" w:line="240" w:lineRule="auto"/>
        <w:ind w:left="-272" w:right="-289" w:firstLine="0"/>
        <w:rPr>
          <w:rFonts w:ascii="Bahij Palatino Sans Arabic" w:hAnsi="Bahij Palatino Sans Arabic" w:cs="Bahij Palatino Sans Arabic"/>
          <w:i/>
          <w:iCs/>
          <w:rtl/>
        </w:rPr>
      </w:pPr>
      <w:r w:rsidRPr="00EF4F39">
        <w:rPr>
          <w:rFonts w:ascii="Bahij Palatino Sans Arabic" w:hAnsi="Bahij Palatino Sans Arabic" w:cs="Bahij Palatino Sans Arabic"/>
          <w:i/>
          <w:iCs/>
          <w:rtl/>
        </w:rPr>
        <w:t>الف) كد برنامه‌</w:t>
      </w:r>
      <w:r w:rsidR="00B111B6" w:rsidRPr="00EF4F39">
        <w:rPr>
          <w:rFonts w:ascii="Bahij Palatino Sans Arabic" w:hAnsi="Bahij Palatino Sans Arabic" w:cs="Bahij Palatino Sans Arabic"/>
          <w:i/>
          <w:iCs/>
          <w:rtl/>
        </w:rPr>
        <w:t xml:space="preserve"> </w:t>
      </w:r>
      <w:r w:rsidRPr="00EF4F39">
        <w:rPr>
          <w:rFonts w:ascii="Bahij Palatino Sans Arabic" w:hAnsi="Bahij Palatino Sans Arabic" w:cs="Bahij Palatino Sans Arabic"/>
          <w:i/>
          <w:iCs/>
          <w:rtl/>
        </w:rPr>
        <w:t xml:space="preserve">به صورت </w:t>
      </w:r>
      <w:r w:rsidR="00C75AF3" w:rsidRPr="00EF4F39">
        <w:rPr>
          <w:rFonts w:ascii="Bahij Palatino Sans Arabic" w:hAnsi="Bahij Palatino Sans Arabic" w:cs="Bahij Palatino Sans Arabic"/>
          <w:i/>
          <w:iCs/>
          <w:rtl/>
        </w:rPr>
        <w:t xml:space="preserve">كاملا </w:t>
      </w:r>
      <w:r w:rsidRPr="00EF4F39">
        <w:rPr>
          <w:rFonts w:ascii="Bahij Palatino Sans Arabic" w:hAnsi="Bahij Palatino Sans Arabic" w:cs="Bahij Palatino Sans Arabic"/>
          <w:i/>
          <w:iCs/>
          <w:rtl/>
        </w:rPr>
        <w:t xml:space="preserve">خوانا و با استفاده از </w:t>
      </w:r>
      <w:r w:rsidR="003202BE" w:rsidRPr="00EF4F39">
        <w:rPr>
          <w:rFonts w:ascii="Bahij Palatino Sans Arabic" w:hAnsi="Bahij Palatino Sans Arabic" w:cs="Bahij Palatino Sans Arabic"/>
          <w:i/>
          <w:iCs/>
          <w:rtl/>
        </w:rPr>
        <w:t>نام‌ها</w:t>
      </w:r>
      <w:r w:rsidR="00F776E0" w:rsidRPr="00EF4F39">
        <w:rPr>
          <w:rFonts w:ascii="Bahij Palatino Sans Arabic" w:hAnsi="Bahij Palatino Sans Arabic" w:cs="Bahij Palatino Sans Arabic"/>
          <w:i/>
          <w:iCs/>
          <w:rtl/>
        </w:rPr>
        <w:t>ي</w:t>
      </w:r>
      <w:r w:rsidRPr="00EF4F39">
        <w:rPr>
          <w:rFonts w:ascii="Bahij Palatino Sans Arabic" w:hAnsi="Bahij Palatino Sans Arabic" w:cs="Bahij Palatino Sans Arabic"/>
          <w:i/>
          <w:iCs/>
          <w:rtl/>
        </w:rPr>
        <w:t xml:space="preserve"> مناسب نوشته شود.</w:t>
      </w:r>
      <w:r w:rsidR="00C75AF3" w:rsidRPr="00EF4F39">
        <w:rPr>
          <w:rFonts w:ascii="Bahij Palatino Sans Arabic" w:hAnsi="Bahij Palatino Sans Arabic" w:cs="Bahij Palatino Sans Arabic"/>
          <w:i/>
          <w:iCs/>
          <w:rtl/>
        </w:rPr>
        <w:t xml:space="preserve"> </w:t>
      </w:r>
    </w:p>
    <w:p w14:paraId="0A0D322A" w14:textId="77777777" w:rsidR="00C75AF3" w:rsidRPr="00EF4F39" w:rsidRDefault="00C75AF3" w:rsidP="004B72C0">
      <w:pPr>
        <w:spacing w:after="0" w:line="240" w:lineRule="auto"/>
        <w:ind w:left="-272" w:right="-289" w:firstLine="0"/>
        <w:rPr>
          <w:rFonts w:ascii="Bahij Palatino Sans Arabic" w:hAnsi="Bahij Palatino Sans Arabic" w:cs="Bahij Palatino Sans Arabic"/>
          <w:i/>
          <w:iCs/>
          <w:rtl/>
        </w:rPr>
      </w:pPr>
      <w:r w:rsidRPr="00EF4F39">
        <w:rPr>
          <w:rFonts w:ascii="Bahij Palatino Sans Arabic" w:hAnsi="Bahij Palatino Sans Arabic" w:cs="Bahij Palatino Sans Arabic"/>
          <w:i/>
          <w:iCs/>
          <w:rtl/>
        </w:rPr>
        <w:t>ب) اگر در مواردي الگوريتم پيچيده‌اي استفاده مي‌كنيد حتما به صورت فارسي در كنار كد توضيح دهيد.</w:t>
      </w:r>
    </w:p>
    <w:p w14:paraId="374A34A6" w14:textId="77777777" w:rsidR="00C75AF3" w:rsidRPr="00EF4F39" w:rsidRDefault="00C75AF3" w:rsidP="004B72C0">
      <w:pPr>
        <w:pBdr>
          <w:bottom w:val="double" w:sz="6" w:space="1" w:color="auto"/>
        </w:pBdr>
        <w:spacing w:after="0" w:line="240" w:lineRule="auto"/>
        <w:ind w:left="-272" w:right="-289" w:firstLine="0"/>
        <w:rPr>
          <w:rFonts w:ascii="Bahij Palatino Sans Arabic" w:hAnsi="Bahij Palatino Sans Arabic" w:cs="Bahij Palatino Sans Arabic"/>
          <w:i/>
          <w:iCs/>
          <w:rtl/>
        </w:rPr>
      </w:pPr>
      <w:r w:rsidRPr="00EF4F39">
        <w:rPr>
          <w:rFonts w:ascii="Bahij Palatino Sans Arabic" w:hAnsi="Bahij Palatino Sans Arabic" w:cs="Bahij Palatino Sans Arabic"/>
          <w:i/>
          <w:iCs/>
          <w:rtl/>
        </w:rPr>
        <w:t>ج) برنامه‌ و توابع خواسته شده را به هر تعداد تابع كوچكتر مي‌توانيد بشكنيد.</w:t>
      </w:r>
    </w:p>
    <w:p w14:paraId="34D29168" w14:textId="77777777" w:rsidR="0019495E" w:rsidRPr="00EF4F39" w:rsidRDefault="0019495E" w:rsidP="00AB3344">
      <w:pPr>
        <w:ind w:left="-274" w:right="-288" w:firstLine="0"/>
        <w:rPr>
          <w:rFonts w:ascii="Bahij Palatino Sans Arabic" w:hAnsi="Bahij Palatino Sans Arabic" w:cs="Bahij Palatino Sans Arabic"/>
          <w:sz w:val="2"/>
          <w:szCs w:val="2"/>
          <w:rtl/>
        </w:rPr>
      </w:pPr>
    </w:p>
    <w:p w14:paraId="49CCB783" w14:textId="77777777" w:rsidR="005F2717" w:rsidRPr="00EF4F39" w:rsidRDefault="00781728" w:rsidP="007D38FE">
      <w:pPr>
        <w:pStyle w:val="ListParagraph"/>
        <w:numPr>
          <w:ilvl w:val="0"/>
          <w:numId w:val="19"/>
        </w:numPr>
        <w:ind w:right="-288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rtl/>
        </w:rPr>
        <w:t xml:space="preserve">مراحل تبديل يك برنامه از زبان </w:t>
      </w:r>
      <w:r w:rsidRPr="00EF4F39">
        <w:rPr>
          <w:rFonts w:ascii="Bahij Palatino Sans Arabic" w:hAnsi="Bahij Palatino Sans Arabic" w:cs="Bahij Palatino Sans Arabic"/>
        </w:rPr>
        <w:t>C</w:t>
      </w:r>
      <w:r w:rsidRPr="00EF4F39">
        <w:rPr>
          <w:rFonts w:ascii="Bahij Palatino Sans Arabic" w:hAnsi="Bahij Palatino Sans Arabic" w:cs="Bahij Palatino Sans Arabic"/>
          <w:rtl/>
        </w:rPr>
        <w:t xml:space="preserve"> به يك برنامه اجرايي را نام برده و هر يك را شرح دهيد. </w:t>
      </w:r>
      <w:r w:rsidR="005F2717" w:rsidRPr="00EF4F39">
        <w:rPr>
          <w:rFonts w:ascii="Bahij Palatino Sans Arabic" w:hAnsi="Bahij Palatino Sans Arabic" w:cs="Bahij Palatino Sans Arabic"/>
          <w:rtl/>
        </w:rPr>
        <w:t xml:space="preserve"> (</w:t>
      </w:r>
      <w:r w:rsidR="007D38FE" w:rsidRPr="00EF4F39">
        <w:rPr>
          <w:rFonts w:ascii="Bahij Palatino Sans Arabic" w:hAnsi="Bahij Palatino Sans Arabic" w:cs="Bahij Palatino Sans Arabic"/>
          <w:rtl/>
        </w:rPr>
        <w:t>75/3</w:t>
      </w:r>
      <w:r w:rsidR="005F2717" w:rsidRPr="00EF4F39">
        <w:rPr>
          <w:rFonts w:ascii="Bahij Palatino Sans Arabic" w:hAnsi="Bahij Palatino Sans Arabic" w:cs="Bahij Palatino Sans Arabic"/>
          <w:rtl/>
        </w:rPr>
        <w:t xml:space="preserve"> نمره)</w:t>
      </w:r>
    </w:p>
    <w:p w14:paraId="4DA8F7DA" w14:textId="77777777" w:rsidR="005F2717" w:rsidRPr="00EF4F39" w:rsidRDefault="005F2717" w:rsidP="005F2717">
      <w:pPr>
        <w:pStyle w:val="ListParagraph"/>
        <w:ind w:left="86" w:right="-288" w:firstLine="0"/>
        <w:rPr>
          <w:rFonts w:ascii="Bahij Palatino Sans Arabic" w:hAnsi="Bahij Palatino Sans Arabic" w:cs="Bahij Palatino Sans Arabic"/>
          <w:sz w:val="8"/>
          <w:szCs w:val="12"/>
        </w:rPr>
      </w:pPr>
    </w:p>
    <w:p w14:paraId="6639492C" w14:textId="77777777" w:rsidR="00763870" w:rsidRPr="00EF4F39" w:rsidRDefault="00AA773E" w:rsidP="007D38FE">
      <w:pPr>
        <w:pStyle w:val="ListParagraph"/>
        <w:numPr>
          <w:ilvl w:val="0"/>
          <w:numId w:val="19"/>
        </w:numPr>
        <w:ind w:right="-288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rtl/>
        </w:rPr>
        <w:t>خروجي برنامه زير را مشخص كنيد. نحوه بدست آوردن خروجي را مرحله به مرحله شرح دهيد</w:t>
      </w:r>
      <w:r w:rsidR="009F4BC9" w:rsidRPr="00EF4F39">
        <w:rPr>
          <w:rFonts w:ascii="Bahij Palatino Sans Arabic" w:hAnsi="Bahij Palatino Sans Arabic" w:cs="Bahij Palatino Sans Arabic"/>
          <w:rtl/>
        </w:rPr>
        <w:t xml:space="preserve"> (</w:t>
      </w:r>
      <w:r w:rsidR="007D38FE" w:rsidRPr="00EF4F39">
        <w:rPr>
          <w:rFonts w:ascii="Bahij Palatino Sans Arabic" w:hAnsi="Bahij Palatino Sans Arabic" w:cs="Bahij Palatino Sans Arabic"/>
          <w:rtl/>
        </w:rPr>
        <w:t>5</w:t>
      </w:r>
      <w:r w:rsidR="009F4BC9" w:rsidRPr="00EF4F39">
        <w:rPr>
          <w:rFonts w:ascii="Bahij Palatino Sans Arabic" w:hAnsi="Bahij Palatino Sans Arabic" w:cs="Bahij Palatino Sans Arabic"/>
          <w:rtl/>
        </w:rPr>
        <w:t xml:space="preserve"> نمره)</w:t>
      </w:r>
    </w:p>
    <w:p w14:paraId="3EB91B2A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int 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i</w:t>
      </w:r>
      <w:proofErr w:type="spellEnd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;</w:t>
      </w:r>
    </w:p>
    <w:p w14:paraId="5E53EF9A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int f(int j){</w:t>
      </w:r>
    </w:p>
    <w:p w14:paraId="551BBC83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static int k = 10;</w:t>
      </w:r>
    </w:p>
    <w:p w14:paraId="241BD811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int m = 20;</w:t>
      </w:r>
    </w:p>
    <w:p w14:paraId="5B3CBBEC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while(j &lt; m){</w:t>
      </w:r>
    </w:p>
    <w:p w14:paraId="44022BF8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printf</w:t>
      </w:r>
      <w:proofErr w:type="spellEnd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("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i</w:t>
      </w:r>
      <w:proofErr w:type="spellEnd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= %d, j = %d, k = %d, m = %d\n", 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i</w:t>
      </w:r>
      <w:proofErr w:type="spellEnd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, j, k, m);</w:t>
      </w:r>
    </w:p>
    <w:p w14:paraId="225D9DC4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if((m % 5) == 0){</w:t>
      </w:r>
    </w:p>
    <w:p w14:paraId="7C7A256B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   m--;</w:t>
      </w:r>
    </w:p>
    <w:p w14:paraId="74FA6311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   continue;</w:t>
      </w:r>
    </w:p>
    <w:p w14:paraId="44B78447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}</w:t>
      </w:r>
    </w:p>
    <w:p w14:paraId="4F5A706F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k += (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i</w:t>
      </w:r>
      <w:proofErr w:type="spellEnd"/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++) % 2 ? f(1.8 * j) : f(1.9 * j);</w:t>
      </w:r>
    </w:p>
    <w:p w14:paraId="5B982797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 m -= 3;</w:t>
      </w:r>
    </w:p>
    <w:p w14:paraId="7733C0D1" w14:textId="68AEBAD3" w:rsidR="002432F8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}</w:t>
      </w:r>
    </w:p>
    <w:p w14:paraId="12421DAD" w14:textId="7052585E" w:rsidR="00997C43" w:rsidRPr="00EF4F39" w:rsidRDefault="00173B49" w:rsidP="00997C43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  <w:lang w:bidi="ar-SA"/>
        </w:rPr>
      </w:pPr>
      <w:proofErr w:type="spellStart"/>
      <w:r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r</w:t>
      </w:r>
      <w:r w:rsidR="00997C43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etrun</w:t>
      </w:r>
      <w:proofErr w:type="spellEnd"/>
      <w:r w:rsidR="00997C43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k;</w:t>
      </w:r>
    </w:p>
    <w:p w14:paraId="17790086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}</w:t>
      </w:r>
    </w:p>
    <w:p w14:paraId="1815CC0E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  <w:lang w:bidi="ar-SA"/>
        </w:rPr>
      </w:pPr>
    </w:p>
    <w:p w14:paraId="1741F17B" w14:textId="77777777" w:rsidR="002432F8" w:rsidRPr="00EF4F39" w:rsidRDefault="002432F8" w:rsidP="002432F8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void main(){</w:t>
      </w:r>
    </w:p>
    <w:p w14:paraId="402EADE7" w14:textId="77777777" w:rsidR="008C4590" w:rsidRDefault="002432F8" w:rsidP="008C4590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 xml:space="preserve">     f(11)</w:t>
      </w:r>
    </w:p>
    <w:p w14:paraId="691C6429" w14:textId="1AE75453" w:rsidR="008C4590" w:rsidRDefault="002432F8" w:rsidP="008C4590">
      <w:pPr>
        <w:suppressAutoHyphens/>
        <w:bidi w:val="0"/>
        <w:spacing w:after="0" w:line="21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lang w:bidi="ar-SA"/>
        </w:rPr>
        <w:t>}</w:t>
      </w:r>
    </w:p>
    <w:p w14:paraId="2DCE428D" w14:textId="59D25ED8" w:rsidR="00BE698D" w:rsidRDefault="00BE698D">
      <w:pPr>
        <w:bidi w:val="0"/>
        <w:spacing w:after="200" w:line="276" w:lineRule="auto"/>
        <w:ind w:firstLine="0"/>
        <w:jc w:val="left"/>
        <w:rPr>
          <w:rFonts w:ascii="Bahij Palatino Sans Arabic" w:eastAsia="Times New Roman" w:hAnsi="Bahij Palatino Sans Arabic" w:cs="Bahij Palatino Sans Arabic"/>
          <w:b/>
          <w:bCs/>
          <w:sz w:val="24"/>
          <w:szCs w:val="24"/>
          <w:rtl/>
        </w:rPr>
      </w:pPr>
      <w:bookmarkStart w:id="0" w:name="_GoBack"/>
      <w:bookmarkEnd w:id="0"/>
    </w:p>
    <w:p w14:paraId="1079392D" w14:textId="77777777" w:rsidR="002E532F" w:rsidRPr="00EF4F39" w:rsidRDefault="0079361F" w:rsidP="002E532F">
      <w:pPr>
        <w:pStyle w:val="ListParagraph"/>
        <w:numPr>
          <w:ilvl w:val="0"/>
          <w:numId w:val="19"/>
        </w:numPr>
        <w:ind w:right="-288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rtl/>
        </w:rPr>
        <w:t>تعريف تابع زير را بنويسيد</w:t>
      </w:r>
      <w:r w:rsidR="00AB3508" w:rsidRPr="00EF4F39">
        <w:rPr>
          <w:rFonts w:ascii="Bahij Palatino Sans Arabic" w:hAnsi="Bahij Palatino Sans Arabic" w:cs="Bahij Palatino Sans Arabic"/>
          <w:rtl/>
        </w:rPr>
        <w:t>.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در اين تابع ورودي‌هاي </w:t>
      </w:r>
      <w:r w:rsidR="002E532F" w:rsidRPr="00EF4F39">
        <w:rPr>
          <w:rFonts w:ascii="Bahij Palatino Sans Arabic" w:hAnsi="Bahij Palatino Sans Arabic" w:cs="Bahij Palatino Sans Arabic"/>
        </w:rPr>
        <w:t>x1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="002E532F" w:rsidRPr="00EF4F39">
        <w:rPr>
          <w:rFonts w:ascii="Bahij Palatino Sans Arabic" w:hAnsi="Bahij Palatino Sans Arabic" w:cs="Bahij Palatino Sans Arabic"/>
        </w:rPr>
        <w:t>y1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="002E532F" w:rsidRPr="00EF4F39">
        <w:rPr>
          <w:rFonts w:ascii="Bahij Palatino Sans Arabic" w:hAnsi="Bahij Palatino Sans Arabic" w:cs="Bahij Palatino Sans Arabic"/>
        </w:rPr>
        <w:t>x2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="002E532F" w:rsidRPr="00EF4F39">
        <w:rPr>
          <w:rFonts w:ascii="Bahij Palatino Sans Arabic" w:hAnsi="Bahij Palatino Sans Arabic" w:cs="Bahij Palatino Sans Arabic"/>
        </w:rPr>
        <w:t>y2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و ... مختصات رئوس يك چهار ضلعي به ترتيب ساعت‌گرد هستند. اگر اين مجموعه نقاط رئوس يك لوزي باشند خروجي اين تابع </w:t>
      </w:r>
      <w:r w:rsidR="002E532F" w:rsidRPr="00EF4F39">
        <w:rPr>
          <w:rFonts w:ascii="Bahij Palatino Sans Arabic" w:hAnsi="Bahij Palatino Sans Arabic" w:cs="Bahij Palatino Sans Arabic"/>
        </w:rPr>
        <w:t>1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و در غير اين صورت </w:t>
      </w:r>
      <w:r w:rsidR="002E532F" w:rsidRPr="00EF4F39">
        <w:rPr>
          <w:rFonts w:ascii="Bahij Palatino Sans Arabic" w:hAnsi="Bahij Palatino Sans Arabic" w:cs="Bahij Palatino Sans Arabic"/>
        </w:rPr>
        <w:t>0</w:t>
      </w:r>
      <w:r w:rsidR="002E532F" w:rsidRPr="00EF4F39">
        <w:rPr>
          <w:rFonts w:ascii="Bahij Palatino Sans Arabic" w:hAnsi="Bahij Palatino Sans Arabic" w:cs="Bahij Palatino Sans Arabic"/>
          <w:rtl/>
        </w:rPr>
        <w:t xml:space="preserve"> خواهد بود.</w:t>
      </w:r>
      <w:r w:rsidR="007D38FE" w:rsidRPr="00EF4F39">
        <w:rPr>
          <w:rFonts w:ascii="Bahij Palatino Sans Arabic" w:hAnsi="Bahij Palatino Sans Arabic" w:cs="Bahij Palatino Sans Arabic"/>
          <w:rtl/>
        </w:rPr>
        <w:t xml:space="preserve"> (5/4 نمره)</w:t>
      </w:r>
    </w:p>
    <w:p w14:paraId="15931C30" w14:textId="77777777" w:rsidR="002E532F" w:rsidRPr="00EF4F39" w:rsidRDefault="002E532F" w:rsidP="004B72C0">
      <w:pPr>
        <w:pStyle w:val="ListParagraph"/>
        <w:ind w:left="86" w:right="-288" w:firstLine="0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int check</w:t>
      </w:r>
      <w:r w:rsidR="004B72C0"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1</w:t>
      </w:r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(int x1,int y1,int x2,int y2,int x3,int y3,int x4,int y4)</w:t>
      </w:r>
    </w:p>
    <w:p w14:paraId="47AD10B0" w14:textId="77777777" w:rsidR="004B72C0" w:rsidRPr="00EF4F39" w:rsidRDefault="004B72C0" w:rsidP="004B72C0">
      <w:pPr>
        <w:pStyle w:val="ListParagraph"/>
        <w:ind w:left="86" w:right="-288" w:firstLine="0"/>
        <w:rPr>
          <w:rFonts w:ascii="Bahij Palatino Sans Arabic" w:hAnsi="Bahij Palatino Sans Arabic" w:cs="Bahij Palatino Sans Arabic"/>
          <w:b/>
          <w:bCs/>
          <w:sz w:val="10"/>
          <w:szCs w:val="14"/>
          <w:rtl/>
        </w:rPr>
      </w:pPr>
    </w:p>
    <w:p w14:paraId="55661311" w14:textId="77777777" w:rsidR="002E532F" w:rsidRPr="00EF4F39" w:rsidRDefault="004B72C0" w:rsidP="004B72C0">
      <w:pPr>
        <w:pStyle w:val="ListParagraph"/>
        <w:ind w:left="86" w:right="-288" w:firstLine="0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b/>
          <w:bCs/>
          <w:sz w:val="20"/>
          <w:szCs w:val="24"/>
          <w:rtl/>
        </w:rPr>
        <w:t>اختياري</w:t>
      </w:r>
      <w:r w:rsidRPr="00EF4F39">
        <w:rPr>
          <w:rFonts w:ascii="Bahij Palatino Sans Arabic" w:hAnsi="Bahij Palatino Sans Arabic" w:cs="Bahij Palatino Sans Arabic"/>
          <w:rtl/>
        </w:rPr>
        <w:t xml:space="preserve">: با استفاده از تابع </w:t>
      </w:r>
      <w:r w:rsidRPr="00EF4F39">
        <w:rPr>
          <w:rFonts w:ascii="Bahij Palatino Sans Arabic" w:hAnsi="Bahij Palatino Sans Arabic" w:cs="Bahij Palatino Sans Arabic"/>
        </w:rPr>
        <w:t>check1</w:t>
      </w:r>
      <w:r w:rsidRPr="00EF4F39">
        <w:rPr>
          <w:rFonts w:ascii="Bahij Palatino Sans Arabic" w:hAnsi="Bahij Palatino Sans Arabic" w:cs="Bahij Palatino Sans Arabic"/>
          <w:rtl/>
        </w:rPr>
        <w:t xml:space="preserve"> تابع </w:t>
      </w:r>
      <w:r w:rsidRPr="00EF4F39">
        <w:rPr>
          <w:rFonts w:ascii="Bahij Palatino Sans Arabic" w:hAnsi="Bahij Palatino Sans Arabic" w:cs="Bahij Palatino Sans Arabic"/>
        </w:rPr>
        <w:t>check2</w:t>
      </w:r>
      <w:r w:rsidRPr="00EF4F39">
        <w:rPr>
          <w:rFonts w:ascii="Bahij Palatino Sans Arabic" w:hAnsi="Bahij Palatino Sans Arabic" w:cs="Bahij Palatino Sans Arabic"/>
          <w:rtl/>
        </w:rPr>
        <w:t xml:space="preserve"> را تكميل كنيد كه وروديهاي مشابهي دارد و بررسي ميكند كه آيا اين مجموعه نقاط رُئوس يك مستطيل هستند يا نه؟</w:t>
      </w:r>
      <w:r w:rsidR="007D38FE" w:rsidRPr="00EF4F39">
        <w:rPr>
          <w:rFonts w:ascii="Bahij Palatino Sans Arabic" w:hAnsi="Bahij Palatino Sans Arabic" w:cs="Bahij Palatino Sans Arabic"/>
          <w:rtl/>
        </w:rPr>
        <w:t xml:space="preserve"> (1 نمره)</w:t>
      </w:r>
    </w:p>
    <w:p w14:paraId="47F658EE" w14:textId="77777777" w:rsidR="00B21FA1" w:rsidRPr="00EF4F39" w:rsidRDefault="00B21FA1" w:rsidP="00B21FA1">
      <w:pPr>
        <w:pStyle w:val="ListParagraph"/>
        <w:ind w:left="86" w:right="-288" w:firstLine="0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int check2(int x1,int y1,int x2,int y2,int x3,int y3,int x4,int y4)</w:t>
      </w:r>
    </w:p>
    <w:p w14:paraId="50BE6F90" w14:textId="77777777" w:rsidR="00B21FA1" w:rsidRPr="00EF4F39" w:rsidRDefault="00B21FA1" w:rsidP="004B72C0">
      <w:pPr>
        <w:pStyle w:val="ListParagraph"/>
        <w:ind w:left="86" w:right="-288" w:firstLine="0"/>
        <w:rPr>
          <w:rFonts w:ascii="Bahij Palatino Sans Arabic" w:hAnsi="Bahij Palatino Sans Arabic" w:cs="Bahij Palatino Sans Arabic"/>
          <w:rtl/>
        </w:rPr>
      </w:pPr>
    </w:p>
    <w:p w14:paraId="34CABDA2" w14:textId="77777777" w:rsidR="007F278D" w:rsidRPr="00EF4F39" w:rsidRDefault="007F278D" w:rsidP="007F278D">
      <w:pPr>
        <w:pStyle w:val="ListParagraph"/>
        <w:numPr>
          <w:ilvl w:val="0"/>
          <w:numId w:val="19"/>
        </w:numPr>
        <w:ind w:right="-288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  <w:rtl/>
        </w:rPr>
        <w:t xml:space="preserve">برنامه‌اي بنويسيد که يك عدد صحيح بزرگتر از يك را از كاربر بگيرد و چنانچه بتوان اين عدد را به صورت </w:t>
      </w:r>
      <m:oMath>
        <m:sSup>
          <m:sSupPr>
            <m:ctrlPr>
              <w:rPr>
                <w:rFonts w:ascii="Cambria Math" w:hAnsi="Cambria Math" w:cs="Bahij Palatino Sans Arabic"/>
              </w:rPr>
            </m:ctrlPr>
          </m:sSupPr>
          <m:e>
            <m:r>
              <w:rPr>
                <w:rFonts w:ascii="Cambria Math" w:hAnsi="Cambria Math" w:cs="Bahij Palatino Sans Arabic"/>
              </w:rPr>
              <m:t>a</m:t>
            </m:r>
          </m:e>
          <m:sup>
            <m:r>
              <w:rPr>
                <w:rFonts w:ascii="Cambria Math" w:hAnsi="Cambria Math" w:cs="Bahij Palatino Sans Arabic"/>
              </w:rPr>
              <m:t>(</m:t>
            </m:r>
            <m:sSup>
              <m:sSupPr>
                <m:ctrlPr>
                  <w:rPr>
                    <w:rFonts w:ascii="Cambria Math" w:hAnsi="Cambria Math" w:cs="Bahij Palatino Sans Arabic"/>
                    <w:i/>
                  </w:rPr>
                </m:ctrlPr>
              </m:sSupPr>
              <m:e>
                <m:r>
                  <w:rPr>
                    <w:rFonts w:ascii="Cambria Math" w:hAnsi="Cambria Math" w:cs="Bahij Palatino Sans Arabic"/>
                  </w:rPr>
                  <m:t>b</m:t>
                </m:r>
              </m:e>
              <m:sup>
                <m:r>
                  <w:rPr>
                    <w:rFonts w:ascii="Cambria Math" w:hAnsi="Cambria Math" w:cs="Bahij Palatino Sans Arabic"/>
                  </w:rPr>
                  <m:t>c</m:t>
                </m:r>
              </m:sup>
            </m:sSup>
            <m:r>
              <w:rPr>
                <w:rFonts w:ascii="Cambria Math" w:hAnsi="Cambria Math" w:cs="Bahij Palatino Sans Arabic"/>
              </w:rPr>
              <m:t>)</m:t>
            </m:r>
          </m:sup>
        </m:sSup>
      </m:oMath>
      <w:r w:rsidRPr="00EF4F39">
        <w:rPr>
          <w:rFonts w:ascii="Bahij Palatino Sans Arabic" w:hAnsi="Bahij Palatino Sans Arabic" w:cs="Bahij Palatino Sans Arabic"/>
          <w:rtl/>
        </w:rPr>
        <w:t xml:space="preserve">  كه در آن </w:t>
      </w:r>
      <m:oMath>
        <m:r>
          <w:rPr>
            <w:rFonts w:ascii="Cambria Math" w:hAnsi="Cambria Math" w:cs="Bahij Palatino Sans Arabic"/>
          </w:rPr>
          <m:t>b</m:t>
        </m:r>
        <m:r>
          <m:rPr>
            <m:sty m:val="p"/>
          </m:rPr>
          <w:rPr>
            <w:rFonts w:ascii="Cambria Math" w:hAnsi="Cambria Math" w:cs="Bahij Palatino Sans Arabic"/>
          </w:rPr>
          <m:t>&gt;1</m:t>
        </m:r>
      </m:oMath>
      <w:r w:rsidRPr="00EF4F39">
        <w:rPr>
          <w:rFonts w:ascii="Bahij Palatino Sans Arabic" w:hAnsi="Bahij Palatino Sans Arabic" w:cs="Bahij Palatino Sans Arabic"/>
          <w:rtl/>
        </w:rPr>
        <w:t xml:space="preserve">  و </w:t>
      </w:r>
      <m:oMath>
        <m:r>
          <w:rPr>
            <w:rFonts w:ascii="Cambria Math" w:hAnsi="Cambria Math" w:cs="Bahij Palatino Sans Arabic"/>
          </w:rPr>
          <m:t>c</m:t>
        </m:r>
        <m:r>
          <m:rPr>
            <m:sty m:val="p"/>
          </m:rPr>
          <w:rPr>
            <w:rFonts w:ascii="Cambria Math" w:hAnsi="Cambria Math" w:cs="Bahij Palatino Sans Arabic"/>
          </w:rPr>
          <m:t>&gt;1</m:t>
        </m:r>
      </m:oMath>
      <w:r w:rsidRPr="00EF4F39">
        <w:rPr>
          <w:rFonts w:ascii="Bahij Palatino Sans Arabic" w:hAnsi="Bahij Palatino Sans Arabic" w:cs="Bahij Palatino Sans Arabic"/>
          <w:rtl/>
        </w:rPr>
        <w:t xml:space="preserve"> است نمايش داد، مقدار </w:t>
      </w:r>
      <w:r w:rsidRPr="00EF4F39">
        <w:rPr>
          <w:rFonts w:ascii="Bahij Palatino Sans Arabic" w:hAnsi="Bahij Palatino Sans Arabic" w:cs="Bahij Palatino Sans Arabic"/>
        </w:rPr>
        <w:t>a</w:t>
      </w:r>
      <w:r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Pr="00EF4F39">
        <w:rPr>
          <w:rFonts w:ascii="Bahij Palatino Sans Arabic" w:hAnsi="Bahij Palatino Sans Arabic" w:cs="Bahij Palatino Sans Arabic"/>
        </w:rPr>
        <w:t>b</w:t>
      </w:r>
      <w:r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Pr="00EF4F39">
        <w:rPr>
          <w:rFonts w:ascii="Bahij Palatino Sans Arabic" w:hAnsi="Bahij Palatino Sans Arabic" w:cs="Bahij Palatino Sans Arabic"/>
        </w:rPr>
        <w:t>c</w:t>
      </w:r>
      <w:r w:rsidRPr="00EF4F39">
        <w:rPr>
          <w:rFonts w:ascii="Bahij Palatino Sans Arabic" w:hAnsi="Bahij Palatino Sans Arabic" w:cs="Bahij Palatino Sans Arabic"/>
          <w:rtl/>
        </w:rPr>
        <w:t xml:space="preserve"> را چاپ كند، در غير اين صورت يك پيام چاپ نمايد.</w:t>
      </w:r>
      <w:r w:rsidR="007D38FE" w:rsidRPr="00EF4F39">
        <w:rPr>
          <w:rFonts w:ascii="Bahij Palatino Sans Arabic" w:hAnsi="Bahij Palatino Sans Arabic" w:cs="Bahij Palatino Sans Arabic"/>
          <w:rtl/>
        </w:rPr>
        <w:t xml:space="preserve"> (75/3 نمره)</w:t>
      </w:r>
    </w:p>
    <w:p w14:paraId="60D9ACEB" w14:textId="77777777" w:rsidR="007F278D" w:rsidRPr="00EF4F39" w:rsidRDefault="007F278D" w:rsidP="009F71A5">
      <w:pPr>
        <w:pStyle w:val="ListParagraph"/>
        <w:ind w:left="86" w:right="-288" w:firstLine="0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  <w:rtl/>
        </w:rPr>
        <w:t>مثال: چنانچه</w:t>
      </w:r>
      <w:r w:rsidR="00D57AFB" w:rsidRPr="00EF4F39">
        <w:rPr>
          <w:rFonts w:ascii="Bahij Palatino Sans Arabic" w:hAnsi="Bahij Palatino Sans Arabic" w:cs="Bahij Palatino Sans Arabic"/>
          <w:rtl/>
        </w:rPr>
        <w:t xml:space="preserve"> ورودي 81 باشد، </w:t>
      </w:r>
      <w:r w:rsidR="009F71A5" w:rsidRPr="00EF4F39">
        <w:rPr>
          <w:rFonts w:ascii="Bahij Palatino Sans Arabic" w:hAnsi="Bahij Palatino Sans Arabic" w:cs="Bahij Palatino Sans Arabic"/>
          <w:rtl/>
        </w:rPr>
        <w:t>خروجي به اين صورت خواهد بود</w:t>
      </w:r>
      <w:r w:rsidRPr="00EF4F39">
        <w:rPr>
          <w:rFonts w:ascii="Bahij Palatino Sans Arabic" w:hAnsi="Bahij Palatino Sans Arabic" w:cs="Bahij Palatino Sans Arabic"/>
          <w:rtl/>
        </w:rPr>
        <w:t>:</w:t>
      </w:r>
    </w:p>
    <w:p w14:paraId="19CB8EA3" w14:textId="77777777" w:rsidR="007F278D" w:rsidRPr="00EF4F39" w:rsidRDefault="007F278D" w:rsidP="007F278D">
      <w:pPr>
        <w:pStyle w:val="ListParagraph"/>
        <w:ind w:left="86" w:right="-288" w:firstLine="0"/>
        <w:jc w:val="right"/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a = 3, b = 2, c = 2</w:t>
      </w:r>
    </w:p>
    <w:p w14:paraId="312BBFD5" w14:textId="77777777" w:rsidR="007F278D" w:rsidRPr="00EF4F39" w:rsidRDefault="007F278D" w:rsidP="007F278D">
      <w:pPr>
        <w:pStyle w:val="ListParagraph"/>
        <w:ind w:left="86" w:right="-288" w:firstLine="0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  <w:rtl/>
        </w:rPr>
        <w:t>و اگر 74 را</w:t>
      </w:r>
      <w:r w:rsidR="00CE6A10" w:rsidRPr="00EF4F39">
        <w:rPr>
          <w:rFonts w:ascii="Bahij Palatino Sans Arabic" w:hAnsi="Bahij Palatino Sans Arabic" w:cs="Bahij Palatino Sans Arabic"/>
          <w:rtl/>
        </w:rPr>
        <w:t xml:space="preserve"> دريافت كند خروجي بصورت زير باشد:</w:t>
      </w:r>
    </w:p>
    <w:p w14:paraId="766B2631" w14:textId="77777777" w:rsidR="007F278D" w:rsidRPr="00EF4F39" w:rsidRDefault="007F278D" w:rsidP="007F278D">
      <w:pPr>
        <w:pStyle w:val="ListParagraph"/>
        <w:ind w:left="86" w:right="-288" w:firstLine="0"/>
        <w:jc w:val="right"/>
        <w:rPr>
          <w:rFonts w:ascii="Bahij Palatino Sans Arabic" w:eastAsia="Times New Roman" w:hAnsi="Bahij Palatino Sans Arabic" w:cs="Bahij Palatino Sans Arabic"/>
          <w:b/>
          <w:bCs/>
          <w:szCs w:val="22"/>
          <w:rtl/>
          <w:lang w:bidi="ar-SA"/>
        </w:rPr>
      </w:pPr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 xml:space="preserve">There is no </w:t>
      </w:r>
      <w:proofErr w:type="spellStart"/>
      <w:r w:rsidRPr="00EF4F39"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  <w:t>a^b^c</w:t>
      </w:r>
      <w:proofErr w:type="spellEnd"/>
    </w:p>
    <w:p w14:paraId="07A52183" w14:textId="77777777" w:rsidR="007D38FE" w:rsidRPr="00EF4F39" w:rsidRDefault="007D38FE" w:rsidP="007F278D">
      <w:pPr>
        <w:pStyle w:val="ListParagraph"/>
        <w:ind w:left="86" w:right="-288" w:firstLine="0"/>
        <w:jc w:val="right"/>
        <w:rPr>
          <w:rFonts w:ascii="Bahij Palatino Sans Arabic" w:eastAsia="Times New Roman" w:hAnsi="Bahij Palatino Sans Arabic" w:cs="Bahij Palatino Sans Arabic"/>
          <w:b/>
          <w:bCs/>
          <w:szCs w:val="22"/>
          <w:lang w:bidi="ar-SA"/>
        </w:rPr>
      </w:pPr>
    </w:p>
    <w:p w14:paraId="65034DDE" w14:textId="77777777" w:rsidR="007D38FE" w:rsidRPr="00EF4F39" w:rsidRDefault="007D38FE" w:rsidP="007D38FE">
      <w:pPr>
        <w:pStyle w:val="ListParagraph"/>
        <w:numPr>
          <w:ilvl w:val="0"/>
          <w:numId w:val="19"/>
        </w:numPr>
        <w:ind w:right="-288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rtl/>
        </w:rPr>
        <w:t xml:space="preserve">چند جمله‌اي </w:t>
      </w:r>
      <w:proofErr w:type="spellStart"/>
      <w:r w:rsidRPr="00EF4F39">
        <w:rPr>
          <w:rFonts w:ascii="Bahij Palatino Sans Arabic" w:hAnsi="Bahij Palatino Sans Arabic" w:cs="Bahij Palatino Sans Arabic"/>
        </w:rPr>
        <w:t>Tchebyshev</w:t>
      </w:r>
      <w:proofErr w:type="spellEnd"/>
      <w:r w:rsidRPr="00EF4F39">
        <w:rPr>
          <w:rFonts w:ascii="Bahij Palatino Sans Arabic" w:hAnsi="Bahij Palatino Sans Arabic" w:cs="Bahij Palatino Sans Arabic"/>
          <w:rtl/>
        </w:rPr>
        <w:t xml:space="preserve"> به صورت زير تعريف مي‌شود.</w:t>
      </w:r>
    </w:p>
    <w:p w14:paraId="4ACF2F17" w14:textId="77777777" w:rsidR="007D38FE" w:rsidRPr="00EF4F39" w:rsidRDefault="007D38FE" w:rsidP="007D38FE">
      <w:pPr>
        <w:pStyle w:val="ListParagraph"/>
        <w:ind w:left="86" w:firstLine="0"/>
        <w:jc w:val="center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</w:rPr>
        <w:object w:dxaOrig="3675" w:dyaOrig="1080" w14:anchorId="7F9B5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54.75pt" o:ole="">
            <v:imagedata r:id="rId5" o:title=""/>
          </v:shape>
          <o:OLEObject Type="Embed" ProgID="Equation.DSMT4" ShapeID="_x0000_i1025" DrawAspect="Content" ObjectID="_1636370439" r:id="rId6"/>
        </w:object>
      </w:r>
    </w:p>
    <w:p w14:paraId="094E5F59" w14:textId="3B5F9E71" w:rsidR="007D38FE" w:rsidRDefault="007D38FE" w:rsidP="007D38FE">
      <w:pPr>
        <w:pStyle w:val="ListParagraph"/>
        <w:ind w:left="86" w:right="-288" w:firstLine="0"/>
        <w:rPr>
          <w:rFonts w:ascii="Bahij Palatino Sans Arabic" w:hAnsi="Bahij Palatino Sans Arabic" w:cs="Bahij Palatino Sans Arabic"/>
        </w:rPr>
      </w:pPr>
      <w:r w:rsidRPr="00EF4F39">
        <w:rPr>
          <w:rFonts w:ascii="Bahij Palatino Sans Arabic" w:hAnsi="Bahij Palatino Sans Arabic" w:cs="Bahij Palatino Sans Arabic"/>
          <w:rtl/>
        </w:rPr>
        <w:t xml:space="preserve">برنامه‌اي بنويسيد كه اعداد </w:t>
      </w:r>
      <w:r w:rsidRPr="00EF4F39">
        <w:rPr>
          <w:rFonts w:ascii="Bahij Palatino Sans Arabic" w:hAnsi="Bahij Palatino Sans Arabic" w:cs="Bahij Palatino Sans Arabic"/>
        </w:rPr>
        <w:t>x1</w:t>
      </w:r>
      <w:r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Pr="00EF4F39">
        <w:rPr>
          <w:rFonts w:ascii="Bahij Palatino Sans Arabic" w:hAnsi="Bahij Palatino Sans Arabic" w:cs="Bahij Palatino Sans Arabic"/>
        </w:rPr>
        <w:t>x2</w:t>
      </w:r>
      <w:r w:rsidRPr="00EF4F39">
        <w:rPr>
          <w:rFonts w:ascii="Bahij Palatino Sans Arabic" w:hAnsi="Bahij Palatino Sans Arabic" w:cs="Bahij Palatino Sans Arabic"/>
          <w:rtl/>
        </w:rPr>
        <w:t xml:space="preserve"> و </w:t>
      </w:r>
      <w:r w:rsidRPr="00EF4F39">
        <w:rPr>
          <w:rFonts w:ascii="Bahij Palatino Sans Arabic" w:hAnsi="Bahij Palatino Sans Arabic" w:cs="Bahij Palatino Sans Arabic"/>
        </w:rPr>
        <w:t>n</w:t>
      </w:r>
      <w:r w:rsidRPr="00EF4F39">
        <w:rPr>
          <w:rFonts w:ascii="Bahij Palatino Sans Arabic" w:hAnsi="Bahij Palatino Sans Arabic" w:cs="Bahij Palatino Sans Arabic"/>
          <w:rtl/>
        </w:rPr>
        <w:t xml:space="preserve"> را از كاربر بگيرد و مقدار </w:t>
      </w:r>
      <w:r w:rsidRPr="00EF4F39">
        <w:rPr>
          <w:rFonts w:ascii="Bahij Palatino Sans Arabic" w:hAnsi="Bahij Palatino Sans Arabic" w:cs="Bahij Palatino Sans Arabic"/>
        </w:rPr>
        <w:t>z</w:t>
      </w:r>
      <w:r w:rsidRPr="00EF4F39">
        <w:rPr>
          <w:rFonts w:ascii="Bahij Palatino Sans Arabic" w:hAnsi="Bahij Palatino Sans Arabic" w:cs="Bahij Palatino Sans Arabic"/>
          <w:rtl/>
        </w:rPr>
        <w:t xml:space="preserve"> از رابطه</w:t>
      </w:r>
      <w:r w:rsidR="00EF4F39">
        <w:rPr>
          <w:rFonts w:ascii="Bahij Palatino Sans Arabic" w:hAnsi="Bahij Palatino Sans Arabic" w:cs="Bahij Palatino Sans Arabic"/>
        </w:rPr>
        <w:t xml:space="preserve"> </w:t>
      </w:r>
      <w:r w:rsidRPr="00EF4F39">
        <w:rPr>
          <w:rFonts w:ascii="Bahij Palatino Sans Arabic" w:hAnsi="Bahij Palatino Sans Arabic" w:cs="Bahij Palatino Sans Arabic"/>
          <w:rtl/>
        </w:rPr>
        <w:t xml:space="preserve"> </w:t>
      </w:r>
      <m:oMath>
        <m:r>
          <w:rPr>
            <w:rFonts w:ascii="Cambria Math" w:hAnsi="Cambria Math" w:cs="Bahij Palatino Sans Arabic"/>
            <w:sz w:val="24"/>
            <w:szCs w:val="28"/>
          </w:rPr>
          <m:t>z</m:t>
        </m:r>
        <m:r>
          <w:rPr>
            <w:rFonts w:ascii="Cambria Math" w:eastAsia="Cambria Math" w:hAnsi="Cambria Math" w:cs="Cambria Math"/>
            <w:sz w:val="24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Bahij Palatino Sans Arabic"/>
                <w:sz w:val="24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8"/>
              </w:rPr>
              <m:t>i=x1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8"/>
              </w:rPr>
              <m:t>x2</m:t>
            </m:r>
          </m:sup>
          <m:e>
            <m:r>
              <m:rPr>
                <m:sty m:val="p"/>
              </m:rPr>
              <w:rPr>
                <w:rFonts w:ascii="Cambria Math" w:hAnsi="Cambria Math" w:cs="Bahij Palatino Sans Arabic"/>
                <w:sz w:val="24"/>
                <w:szCs w:val="28"/>
              </w:rPr>
              <m:t>Tn</m:t>
            </m:r>
            <m:d>
              <m:dPr>
                <m:ctrlPr>
                  <w:rPr>
                    <w:rFonts w:ascii="Cambria Math" w:hAnsi="Cambria Math" w:cs="Bahij Palatino Sans Arabic"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Bahij Palatino Sans Arabic"/>
                    <w:sz w:val="24"/>
                    <w:szCs w:val="28"/>
                  </w:rPr>
                  <m:t>i</m:t>
                </m:r>
              </m:e>
            </m:d>
          </m:e>
        </m:nary>
      </m:oMath>
      <w:r w:rsidR="00EF4F39">
        <w:rPr>
          <w:rFonts w:ascii="Bahij Palatino Sans Arabic" w:hAnsi="Bahij Palatino Sans Arabic" w:cs="Bahij Palatino Sans Arabic"/>
        </w:rPr>
        <w:t xml:space="preserve">  </w:t>
      </w:r>
      <w:r w:rsidRPr="00EF4F39">
        <w:rPr>
          <w:rFonts w:ascii="Bahij Palatino Sans Arabic" w:hAnsi="Bahij Palatino Sans Arabic" w:cs="Bahij Palatino Sans Arabic"/>
          <w:rtl/>
        </w:rPr>
        <w:t>محاسبه و چاپ كند. (3 نمره)</w:t>
      </w:r>
    </w:p>
    <w:p w14:paraId="1EAC9294" w14:textId="77777777" w:rsidR="006728C6" w:rsidRPr="00EF4F39" w:rsidRDefault="006728C6" w:rsidP="007D38FE">
      <w:pPr>
        <w:pStyle w:val="ListParagraph"/>
        <w:ind w:left="86" w:right="-288" w:firstLine="0"/>
        <w:rPr>
          <w:rFonts w:ascii="Bahij Palatino Sans Arabic" w:hAnsi="Bahij Palatino Sans Arabic" w:cs="Bahij Palatino Sans Arabic"/>
          <w:rtl/>
        </w:rPr>
      </w:pPr>
    </w:p>
    <w:p w14:paraId="5D8008E9" w14:textId="77777777" w:rsidR="006728C6" w:rsidRPr="00EF4F39" w:rsidRDefault="006728C6" w:rsidP="006728C6">
      <w:pPr>
        <w:pStyle w:val="ListParagraph"/>
        <w:ind w:left="86" w:right="-288" w:firstLine="0"/>
        <w:jc w:val="right"/>
        <w:rPr>
          <w:rFonts w:ascii="Bahij Palatino Sans Arabic" w:hAnsi="Bahij Palatino Sans Arabic" w:cs="Bahij Palatino Sans Arabic"/>
          <w:rtl/>
        </w:rPr>
      </w:pPr>
    </w:p>
    <w:p w14:paraId="13E2C7FC" w14:textId="77777777" w:rsidR="006728C6" w:rsidRPr="00EF4F39" w:rsidRDefault="006728C6" w:rsidP="006728C6">
      <w:pPr>
        <w:pStyle w:val="ListParagraph"/>
        <w:ind w:left="86" w:right="-288" w:firstLine="0"/>
        <w:jc w:val="right"/>
        <w:rPr>
          <w:rFonts w:ascii="Bahij Palatino Sans Arabic" w:hAnsi="Bahij Palatino Sans Arabic" w:cs="Bahij Palatino Sans Arabic"/>
          <w:rtl/>
        </w:rPr>
      </w:pPr>
      <w:r w:rsidRPr="00EF4F39">
        <w:rPr>
          <w:rFonts w:ascii="Bahij Palatino Sans Arabic" w:hAnsi="Bahij Palatino Sans Arabic" w:cs="Bahij Palatino Sans Arabic"/>
          <w:rtl/>
        </w:rPr>
        <w:t>موفق و مويد باشيد</w:t>
      </w:r>
    </w:p>
    <w:p w14:paraId="7E1ED341" w14:textId="77777777" w:rsidR="006728C6" w:rsidRPr="00EF4F39" w:rsidRDefault="006728C6" w:rsidP="007D38FE">
      <w:pPr>
        <w:pStyle w:val="ListParagraph"/>
        <w:ind w:left="86" w:right="-288" w:firstLine="0"/>
        <w:rPr>
          <w:rFonts w:ascii="Bahij Palatino Sans Arabic" w:hAnsi="Bahij Palatino Sans Arabic" w:cs="Bahij Palatino Sans Arabic"/>
          <w:rtl/>
        </w:rPr>
      </w:pPr>
    </w:p>
    <w:sectPr w:rsidR="006728C6" w:rsidRPr="00EF4F39" w:rsidSect="0058749F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sim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CC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1855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08EB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DC2840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color w:val="auto"/>
        <w:sz w:val="22"/>
        <w:szCs w:val="26"/>
      </w:rPr>
    </w:lvl>
  </w:abstractNum>
  <w:abstractNum w:abstractNumId="4" w15:restartNumberingAfterBreak="0">
    <w:nsid w:val="FFFFFF80"/>
    <w:multiLevelType w:val="singleLevel"/>
    <w:tmpl w:val="ED7C76D8"/>
    <w:lvl w:ilvl="0">
      <w:start w:val="1"/>
      <w:numFmt w:val="bullet"/>
      <w:pStyle w:val="ListBullet5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FFFFFF81"/>
    <w:multiLevelType w:val="singleLevel"/>
    <w:tmpl w:val="6E9CD954"/>
    <w:lvl w:ilvl="0">
      <w:start w:val="1"/>
      <w:numFmt w:val="bullet"/>
      <w:pStyle w:val="ListBullet4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FFFFFF82"/>
    <w:multiLevelType w:val="singleLevel"/>
    <w:tmpl w:val="0F6E43A4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</w:abstractNum>
  <w:abstractNum w:abstractNumId="7" w15:restartNumberingAfterBreak="0">
    <w:nsid w:val="FFFFFF83"/>
    <w:multiLevelType w:val="singleLevel"/>
    <w:tmpl w:val="0C20ADD4"/>
    <w:lvl w:ilvl="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3"/>
      </w:rPr>
    </w:lvl>
  </w:abstractNum>
  <w:abstractNum w:abstractNumId="8" w15:restartNumberingAfterBreak="0">
    <w:nsid w:val="FFFFFF88"/>
    <w:multiLevelType w:val="singleLevel"/>
    <w:tmpl w:val="202C81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5838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0"/>
      </w:rPr>
    </w:lvl>
  </w:abstractNum>
  <w:abstractNum w:abstractNumId="10" w15:restartNumberingAfterBreak="0">
    <w:nsid w:val="0A964152"/>
    <w:multiLevelType w:val="multilevel"/>
    <w:tmpl w:val="E320F0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auto"/>
        <w:sz w:val="64"/>
        <w:szCs w:val="72"/>
        <w:u w:val="none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D7035C"/>
    <w:multiLevelType w:val="multilevel"/>
    <w:tmpl w:val="93664C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FFFFFF"/>
        <w:sz w:val="64"/>
        <w:szCs w:val="72"/>
        <w:u w:val="none"/>
      </w:rPr>
    </w:lvl>
    <w:lvl w:ilvl="1">
      <w:start w:val="1"/>
      <w:numFmt w:val="decimal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A5C6105"/>
    <w:multiLevelType w:val="hybridMultilevel"/>
    <w:tmpl w:val="6ADE210A"/>
    <w:lvl w:ilvl="0" w:tplc="9690BC2C">
      <w:start w:val="1"/>
      <w:numFmt w:val="decimal"/>
      <w:lvlText w:val="%1-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13" w15:restartNumberingAfterBreak="0">
    <w:nsid w:val="7C4C4CBB"/>
    <w:multiLevelType w:val="multilevel"/>
    <w:tmpl w:val="945AE8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Nazanin" w:hint="default"/>
        <w:b/>
        <w:bCs w:val="0"/>
        <w:i w:val="0"/>
        <w:iCs w:val="0"/>
        <w:color w:val="FFFFFF"/>
        <w:sz w:val="64"/>
        <w:szCs w:val="72"/>
        <w:u w:val="none"/>
      </w:rPr>
    </w:lvl>
    <w:lvl w:ilvl="1">
      <w:start w:val="1"/>
      <w:numFmt w:val="decimal"/>
      <w:lvlText w:val="%1-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0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863"/>
    <w:rsid w:val="00013559"/>
    <w:rsid w:val="00025C18"/>
    <w:rsid w:val="00031469"/>
    <w:rsid w:val="00031E17"/>
    <w:rsid w:val="00040070"/>
    <w:rsid w:val="000629D4"/>
    <w:rsid w:val="00070C0F"/>
    <w:rsid w:val="000B050A"/>
    <w:rsid w:val="00130539"/>
    <w:rsid w:val="001530CD"/>
    <w:rsid w:val="00154913"/>
    <w:rsid w:val="00155402"/>
    <w:rsid w:val="00166082"/>
    <w:rsid w:val="0017349E"/>
    <w:rsid w:val="00173B49"/>
    <w:rsid w:val="00185295"/>
    <w:rsid w:val="0019495E"/>
    <w:rsid w:val="00195F73"/>
    <w:rsid w:val="001A36B1"/>
    <w:rsid w:val="001B7CB5"/>
    <w:rsid w:val="001C7AFF"/>
    <w:rsid w:val="001F03C7"/>
    <w:rsid w:val="00211A58"/>
    <w:rsid w:val="002432F8"/>
    <w:rsid w:val="00270AFB"/>
    <w:rsid w:val="00274A36"/>
    <w:rsid w:val="00287744"/>
    <w:rsid w:val="002C055D"/>
    <w:rsid w:val="002E532F"/>
    <w:rsid w:val="003202BE"/>
    <w:rsid w:val="00366858"/>
    <w:rsid w:val="00394F36"/>
    <w:rsid w:val="003A7A55"/>
    <w:rsid w:val="003D7F4C"/>
    <w:rsid w:val="003E38C3"/>
    <w:rsid w:val="00434EB2"/>
    <w:rsid w:val="00492F8C"/>
    <w:rsid w:val="004B72C0"/>
    <w:rsid w:val="0051139D"/>
    <w:rsid w:val="005324CB"/>
    <w:rsid w:val="00547860"/>
    <w:rsid w:val="0055265C"/>
    <w:rsid w:val="00554369"/>
    <w:rsid w:val="005557C3"/>
    <w:rsid w:val="0058749F"/>
    <w:rsid w:val="00591538"/>
    <w:rsid w:val="0059451B"/>
    <w:rsid w:val="005A58B9"/>
    <w:rsid w:val="005A5D8A"/>
    <w:rsid w:val="005C7164"/>
    <w:rsid w:val="005E185B"/>
    <w:rsid w:val="005E4B6F"/>
    <w:rsid w:val="005F2717"/>
    <w:rsid w:val="00614E3D"/>
    <w:rsid w:val="00615322"/>
    <w:rsid w:val="00627198"/>
    <w:rsid w:val="00656CFE"/>
    <w:rsid w:val="00662E03"/>
    <w:rsid w:val="006728C6"/>
    <w:rsid w:val="006865FA"/>
    <w:rsid w:val="00697156"/>
    <w:rsid w:val="006C2A91"/>
    <w:rsid w:val="006D03AD"/>
    <w:rsid w:val="0071383E"/>
    <w:rsid w:val="00717246"/>
    <w:rsid w:val="00740720"/>
    <w:rsid w:val="007460AE"/>
    <w:rsid w:val="0075052A"/>
    <w:rsid w:val="00754ABB"/>
    <w:rsid w:val="00760620"/>
    <w:rsid w:val="007630FC"/>
    <w:rsid w:val="00763870"/>
    <w:rsid w:val="00763DE8"/>
    <w:rsid w:val="00767863"/>
    <w:rsid w:val="007811A4"/>
    <w:rsid w:val="00781728"/>
    <w:rsid w:val="0079361F"/>
    <w:rsid w:val="00794447"/>
    <w:rsid w:val="007A2210"/>
    <w:rsid w:val="007C5F6F"/>
    <w:rsid w:val="007D26A7"/>
    <w:rsid w:val="007D38FE"/>
    <w:rsid w:val="007F1C17"/>
    <w:rsid w:val="007F278D"/>
    <w:rsid w:val="00817267"/>
    <w:rsid w:val="008477E5"/>
    <w:rsid w:val="00877F42"/>
    <w:rsid w:val="0089162F"/>
    <w:rsid w:val="00895631"/>
    <w:rsid w:val="008C4590"/>
    <w:rsid w:val="008C6B93"/>
    <w:rsid w:val="008E004B"/>
    <w:rsid w:val="00962D9C"/>
    <w:rsid w:val="00984B80"/>
    <w:rsid w:val="00997C43"/>
    <w:rsid w:val="009D5C4C"/>
    <w:rsid w:val="009F4BC9"/>
    <w:rsid w:val="009F71A5"/>
    <w:rsid w:val="00A007EB"/>
    <w:rsid w:val="00A51F5B"/>
    <w:rsid w:val="00A5409B"/>
    <w:rsid w:val="00A74ACA"/>
    <w:rsid w:val="00A76DD5"/>
    <w:rsid w:val="00AA773E"/>
    <w:rsid w:val="00AB3344"/>
    <w:rsid w:val="00AB3508"/>
    <w:rsid w:val="00AB7ED1"/>
    <w:rsid w:val="00AD3EE6"/>
    <w:rsid w:val="00AD7A2D"/>
    <w:rsid w:val="00AF560C"/>
    <w:rsid w:val="00B111B6"/>
    <w:rsid w:val="00B21FA1"/>
    <w:rsid w:val="00B2542E"/>
    <w:rsid w:val="00B839DD"/>
    <w:rsid w:val="00B952B4"/>
    <w:rsid w:val="00BE698D"/>
    <w:rsid w:val="00BF0D32"/>
    <w:rsid w:val="00C055DA"/>
    <w:rsid w:val="00C130B7"/>
    <w:rsid w:val="00C33742"/>
    <w:rsid w:val="00C75AF3"/>
    <w:rsid w:val="00C87C73"/>
    <w:rsid w:val="00CB5D4F"/>
    <w:rsid w:val="00CD2BA3"/>
    <w:rsid w:val="00CE2D48"/>
    <w:rsid w:val="00CE6A10"/>
    <w:rsid w:val="00CF5A4B"/>
    <w:rsid w:val="00D32B31"/>
    <w:rsid w:val="00D57AFB"/>
    <w:rsid w:val="00D73D6B"/>
    <w:rsid w:val="00DB7E08"/>
    <w:rsid w:val="00DD3E55"/>
    <w:rsid w:val="00DE69BB"/>
    <w:rsid w:val="00E801E3"/>
    <w:rsid w:val="00E847C5"/>
    <w:rsid w:val="00ED1239"/>
    <w:rsid w:val="00EE757C"/>
    <w:rsid w:val="00EF4F39"/>
    <w:rsid w:val="00F04FCF"/>
    <w:rsid w:val="00F06140"/>
    <w:rsid w:val="00F142C3"/>
    <w:rsid w:val="00F25563"/>
    <w:rsid w:val="00F759F0"/>
    <w:rsid w:val="00F776E0"/>
    <w:rsid w:val="00F86A76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7E56"/>
  <w15:docId w15:val="{B99593D0-C412-4F21-A1D6-C276655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FE"/>
    <w:pPr>
      <w:bidi/>
      <w:spacing w:after="120" w:line="264" w:lineRule="auto"/>
      <w:ind w:firstLine="397"/>
      <w:jc w:val="both"/>
    </w:pPr>
    <w:rPr>
      <w:rFonts w:ascii="Times New Roman" w:eastAsia="SimSun" w:hAnsi="Times New Roman" w:cs="Zar"/>
      <w:szCs w:val="26"/>
      <w:lang w:eastAsia="zh-CN" w:bidi="fa-IR"/>
    </w:rPr>
  </w:style>
  <w:style w:type="paragraph" w:styleId="Heading1">
    <w:name w:val="heading 1"/>
    <w:aliases w:val="Heading 1 Char Char,Heading 1 Char Char Char,Heading 1 Char Char Char Char,Heading 1 Char Char Char Char Char,Heading 1 Char Char Char Char Char Char"/>
    <w:basedOn w:val="Normal"/>
    <w:next w:val="Normal"/>
    <w:link w:val="Heading1Char4"/>
    <w:autoRedefine/>
    <w:qFormat/>
    <w:rsid w:val="00656CFE"/>
    <w:pPr>
      <w:keepNext/>
      <w:numPr>
        <w:numId w:val="16"/>
      </w:numPr>
      <w:spacing w:before="1000" w:after="2000"/>
      <w:outlineLvl w:val="0"/>
    </w:pPr>
    <w:rPr>
      <w:rFonts w:cs="Nazanin"/>
      <w:b/>
      <w:bCs/>
      <w:kern w:val="32"/>
      <w:sz w:val="60"/>
      <w:szCs w:val="68"/>
    </w:rPr>
  </w:style>
  <w:style w:type="paragraph" w:styleId="Heading2">
    <w:name w:val="heading 2"/>
    <w:basedOn w:val="Normal"/>
    <w:next w:val="Normal"/>
    <w:link w:val="Heading2Char"/>
    <w:autoRedefine/>
    <w:qFormat/>
    <w:rsid w:val="00656CFE"/>
    <w:pPr>
      <w:keepNext/>
      <w:numPr>
        <w:ilvl w:val="1"/>
        <w:numId w:val="16"/>
      </w:numPr>
      <w:spacing w:before="240" w:after="60"/>
      <w:outlineLvl w:val="1"/>
    </w:pPr>
    <w:rPr>
      <w:rFonts w:cs="Nazanin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autoRedefine/>
    <w:qFormat/>
    <w:rsid w:val="00656CFE"/>
    <w:pPr>
      <w:keepNext/>
      <w:numPr>
        <w:ilvl w:val="2"/>
        <w:numId w:val="16"/>
      </w:numPr>
      <w:tabs>
        <w:tab w:val="left" w:pos="905"/>
      </w:tabs>
      <w:spacing w:before="240" w:after="60"/>
      <w:jc w:val="left"/>
      <w:outlineLvl w:val="2"/>
    </w:pPr>
    <w:rPr>
      <w:rFonts w:cs="Nazanin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656CFE"/>
    <w:pPr>
      <w:keepNext/>
      <w:numPr>
        <w:ilvl w:val="3"/>
        <w:numId w:val="16"/>
      </w:numPr>
      <w:tabs>
        <w:tab w:val="left" w:pos="1059"/>
      </w:tabs>
      <w:spacing w:before="240" w:after="60"/>
      <w:outlineLvl w:val="3"/>
    </w:pPr>
    <w:rPr>
      <w:rFonts w:cs="Nazanin"/>
      <w:b/>
      <w:bCs/>
    </w:rPr>
  </w:style>
  <w:style w:type="paragraph" w:styleId="Heading5">
    <w:name w:val="heading 5"/>
    <w:basedOn w:val="Normal"/>
    <w:next w:val="Normal"/>
    <w:link w:val="Heading5Char"/>
    <w:qFormat/>
    <w:rsid w:val="00656CFE"/>
    <w:pPr>
      <w:numPr>
        <w:ilvl w:val="4"/>
        <w:numId w:val="16"/>
      </w:numPr>
      <w:spacing w:before="240" w:after="60"/>
      <w:outlineLvl w:val="4"/>
    </w:pPr>
    <w:rPr>
      <w:rFonts w:cs="Nazanin"/>
      <w:b/>
      <w:bCs/>
      <w:i/>
      <w:iCs/>
      <w:sz w:val="20"/>
      <w:szCs w:val="22"/>
    </w:rPr>
  </w:style>
  <w:style w:type="paragraph" w:styleId="Heading6">
    <w:name w:val="heading 6"/>
    <w:basedOn w:val="Normal"/>
    <w:next w:val="Normal"/>
    <w:link w:val="Heading6Char"/>
    <w:qFormat/>
    <w:rsid w:val="00656CFE"/>
    <w:pPr>
      <w:numPr>
        <w:ilvl w:val="5"/>
        <w:numId w:val="16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656CFE"/>
    <w:pPr>
      <w:numPr>
        <w:ilvl w:val="6"/>
        <w:numId w:val="16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56CFE"/>
    <w:pPr>
      <w:numPr>
        <w:ilvl w:val="7"/>
        <w:numId w:val="16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56CFE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767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fa-IR"/>
    </w:rPr>
  </w:style>
  <w:style w:type="character" w:customStyle="1" w:styleId="Heading2Char">
    <w:name w:val="Heading 2 Char"/>
    <w:basedOn w:val="DefaultParagraphFont"/>
    <w:link w:val="Heading2"/>
    <w:rsid w:val="00767863"/>
    <w:rPr>
      <w:rFonts w:ascii="Times New Roman" w:eastAsia="SimSun" w:hAnsi="Times New Roman" w:cs="Nazanin"/>
      <w:b/>
      <w:bCs/>
      <w:sz w:val="26"/>
      <w:szCs w:val="30"/>
      <w:lang w:eastAsia="zh-CN" w:bidi="fa-IR"/>
    </w:rPr>
  </w:style>
  <w:style w:type="character" w:customStyle="1" w:styleId="Heading3Char">
    <w:name w:val="Heading 3 Char"/>
    <w:basedOn w:val="DefaultParagraphFont"/>
    <w:link w:val="Heading3"/>
    <w:rsid w:val="00767863"/>
    <w:rPr>
      <w:rFonts w:ascii="Times New Roman" w:eastAsia="SimSun" w:hAnsi="Times New Roman" w:cs="Nazanin"/>
      <w:b/>
      <w:bCs/>
      <w:sz w:val="24"/>
      <w:szCs w:val="28"/>
      <w:lang w:eastAsia="zh-CN" w:bidi="fa-IR"/>
    </w:rPr>
  </w:style>
  <w:style w:type="character" w:customStyle="1" w:styleId="Heading4Char">
    <w:name w:val="Heading 4 Char"/>
    <w:basedOn w:val="DefaultParagraphFont"/>
    <w:link w:val="Heading4"/>
    <w:rsid w:val="00767863"/>
    <w:rPr>
      <w:rFonts w:ascii="Times New Roman" w:eastAsia="SimSun" w:hAnsi="Times New Roman" w:cs="Nazanin"/>
      <w:b/>
      <w:bCs/>
      <w:szCs w:val="26"/>
      <w:lang w:eastAsia="zh-CN" w:bidi="fa-IR"/>
    </w:rPr>
  </w:style>
  <w:style w:type="character" w:customStyle="1" w:styleId="Heading5Char">
    <w:name w:val="Heading 5 Char"/>
    <w:basedOn w:val="DefaultParagraphFont"/>
    <w:link w:val="Heading5"/>
    <w:rsid w:val="00767863"/>
    <w:rPr>
      <w:rFonts w:ascii="Times New Roman" w:eastAsia="SimSun" w:hAnsi="Times New Roman" w:cs="Nazanin"/>
      <w:b/>
      <w:bCs/>
      <w:i/>
      <w:iCs/>
      <w:sz w:val="20"/>
      <w:lang w:eastAsia="zh-CN" w:bidi="fa-IR"/>
    </w:rPr>
  </w:style>
  <w:style w:type="character" w:customStyle="1" w:styleId="Heading6Char">
    <w:name w:val="Heading 6 Char"/>
    <w:basedOn w:val="DefaultParagraphFont"/>
    <w:link w:val="Heading6"/>
    <w:rsid w:val="00767863"/>
    <w:rPr>
      <w:rFonts w:ascii="Times New Roman" w:eastAsia="SimSun" w:hAnsi="Times New Roman" w:cs="Times New Roman"/>
      <w:b/>
      <w:bCs/>
      <w:lang w:eastAsia="zh-CN" w:bidi="fa-IR"/>
    </w:rPr>
  </w:style>
  <w:style w:type="character" w:customStyle="1" w:styleId="Heading7Char">
    <w:name w:val="Heading 7 Char"/>
    <w:basedOn w:val="DefaultParagraphFont"/>
    <w:link w:val="Heading7"/>
    <w:rsid w:val="00767863"/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Heading8Char">
    <w:name w:val="Heading 8 Char"/>
    <w:basedOn w:val="DefaultParagraphFont"/>
    <w:link w:val="Heading8"/>
    <w:rsid w:val="00767863"/>
    <w:rPr>
      <w:rFonts w:ascii="Times New Roman" w:eastAsia="SimSun" w:hAnsi="Times New Roman" w:cs="Times New Roman"/>
      <w:i/>
      <w:iCs/>
      <w:sz w:val="24"/>
      <w:szCs w:val="24"/>
      <w:lang w:eastAsia="zh-CN" w:bidi="fa-IR"/>
    </w:rPr>
  </w:style>
  <w:style w:type="character" w:customStyle="1" w:styleId="Heading9Char">
    <w:name w:val="Heading 9 Char"/>
    <w:basedOn w:val="DefaultParagraphFont"/>
    <w:link w:val="Heading9"/>
    <w:rsid w:val="00767863"/>
    <w:rPr>
      <w:rFonts w:ascii="Arial" w:eastAsia="SimSun" w:hAnsi="Arial" w:cs="Arial"/>
      <w:lang w:eastAsia="zh-CN" w:bidi="fa-IR"/>
    </w:rPr>
  </w:style>
  <w:style w:type="paragraph" w:styleId="BodyText">
    <w:name w:val="Body Text"/>
    <w:basedOn w:val="Normal"/>
    <w:link w:val="BodyTextChar"/>
    <w:rsid w:val="00656CFE"/>
  </w:style>
  <w:style w:type="character" w:customStyle="1" w:styleId="BodyTextChar">
    <w:name w:val="Body Text Char"/>
    <w:basedOn w:val="DefaultParagraphFont"/>
    <w:link w:val="BodyText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FirstIndent">
    <w:name w:val="Body Text First Indent"/>
    <w:basedOn w:val="BodyText"/>
    <w:link w:val="BodyTextFirstIndentChar"/>
    <w:rsid w:val="00656CF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67863"/>
    <w:rPr>
      <w:rFonts w:ascii="Times New Roman" w:eastAsia="SimSun" w:hAnsi="Times New Roman" w:cs="Zar"/>
      <w:szCs w:val="26"/>
      <w:lang w:eastAsia="zh-CN" w:bidi="fa-IR"/>
    </w:rPr>
  </w:style>
  <w:style w:type="character" w:customStyle="1" w:styleId="Heading1Char1">
    <w:name w:val="Heading 1 Char1"/>
    <w:aliases w:val="Heading 1 Char Char Char1,Heading 1 Char Char Char Char1,Heading 1 Char Char Char Char Char1,Heading 1 Char Char Char Char Char Char1,Heading 1 Char Char Char Char Char Char Char"/>
    <w:basedOn w:val="DefaultParagraphFont"/>
    <w:rsid w:val="00767863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paragraph" w:styleId="BodyTextIndent">
    <w:name w:val="Body Text Indent"/>
    <w:basedOn w:val="Normal"/>
    <w:link w:val="BodyTextIndentChar"/>
    <w:rsid w:val="00656CF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FirstIndent2">
    <w:name w:val="Body Text First Indent 2"/>
    <w:basedOn w:val="BodyTextIndent"/>
    <w:link w:val="BodyTextFirstIndent2Char"/>
    <w:rsid w:val="00656CF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Indent2">
    <w:name w:val="Body Text Indent 2"/>
    <w:basedOn w:val="Normal"/>
    <w:link w:val="BodyTextIndent2Char"/>
    <w:rsid w:val="00656CF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BodyTextIndent3">
    <w:name w:val="Body Text Indent 3"/>
    <w:basedOn w:val="Normal"/>
    <w:link w:val="BodyTextIndent3Char"/>
    <w:rsid w:val="00656CF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67863"/>
    <w:rPr>
      <w:rFonts w:ascii="Times New Roman" w:eastAsia="SimSun" w:hAnsi="Times New Roman" w:cs="Zar"/>
      <w:sz w:val="16"/>
      <w:szCs w:val="16"/>
      <w:lang w:eastAsia="zh-CN" w:bidi="fa-IR"/>
    </w:rPr>
  </w:style>
  <w:style w:type="paragraph" w:styleId="Closing">
    <w:name w:val="Closing"/>
    <w:basedOn w:val="Normal"/>
    <w:link w:val="ClosingChar"/>
    <w:rsid w:val="00656CFE"/>
    <w:pPr>
      <w:ind w:left="4320"/>
    </w:pPr>
  </w:style>
  <w:style w:type="character" w:customStyle="1" w:styleId="ClosingChar">
    <w:name w:val="Closing Char"/>
    <w:basedOn w:val="DefaultParagraphFont"/>
    <w:link w:val="Closing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Date">
    <w:name w:val="Date"/>
    <w:basedOn w:val="Normal"/>
    <w:next w:val="Normal"/>
    <w:link w:val="DateChar"/>
    <w:rsid w:val="00656CFE"/>
  </w:style>
  <w:style w:type="character" w:customStyle="1" w:styleId="DateChar">
    <w:name w:val="Date Char"/>
    <w:basedOn w:val="DefaultParagraphFont"/>
    <w:link w:val="Date"/>
    <w:rsid w:val="00767863"/>
    <w:rPr>
      <w:rFonts w:ascii="Times New Roman" w:eastAsia="SimSun" w:hAnsi="Times New Roman" w:cs="Zar"/>
      <w:szCs w:val="26"/>
      <w:lang w:eastAsia="zh-CN" w:bidi="fa-IR"/>
    </w:rPr>
  </w:style>
  <w:style w:type="paragraph" w:styleId="E-mailSignature">
    <w:name w:val="E-mail Signature"/>
    <w:basedOn w:val="Normal"/>
    <w:link w:val="E-mailSignatureChar"/>
    <w:rsid w:val="00656CFE"/>
  </w:style>
  <w:style w:type="character" w:customStyle="1" w:styleId="E-mailSignatureChar">
    <w:name w:val="E-mail Signature Char"/>
    <w:basedOn w:val="DefaultParagraphFont"/>
    <w:link w:val="E-mailSignature"/>
    <w:rsid w:val="00767863"/>
    <w:rPr>
      <w:rFonts w:ascii="Times New Roman" w:eastAsia="SimSun" w:hAnsi="Times New Roman" w:cs="Zar"/>
      <w:szCs w:val="26"/>
      <w:lang w:eastAsia="zh-CN" w:bidi="fa-IR"/>
    </w:rPr>
  </w:style>
  <w:style w:type="character" w:styleId="Emphasis">
    <w:name w:val="Emphasis"/>
    <w:basedOn w:val="DefaultParagraphFont"/>
    <w:qFormat/>
    <w:rsid w:val="00656CFE"/>
    <w:rPr>
      <w:i/>
      <w:iCs/>
    </w:rPr>
  </w:style>
  <w:style w:type="paragraph" w:styleId="FootnoteText">
    <w:name w:val="footnote text"/>
    <w:basedOn w:val="Normal"/>
    <w:link w:val="FootnoteTextChar"/>
    <w:semiHidden/>
    <w:rsid w:val="00656CFE"/>
    <w:pPr>
      <w:bidi w:val="0"/>
      <w:spacing w:after="0"/>
      <w:ind w:firstLine="0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67863"/>
    <w:rPr>
      <w:rFonts w:ascii="Times New Roman" w:eastAsia="SimSun" w:hAnsi="Times New Roman" w:cs="Zar"/>
      <w:sz w:val="18"/>
      <w:szCs w:val="20"/>
      <w:lang w:eastAsia="zh-CN" w:bidi="fa-IR"/>
    </w:rPr>
  </w:style>
  <w:style w:type="character" w:styleId="FootnoteReference">
    <w:name w:val="footnote reference"/>
    <w:basedOn w:val="DefaultParagraphFont"/>
    <w:semiHidden/>
    <w:rsid w:val="00656CFE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656CFE"/>
    <w:pPr>
      <w:tabs>
        <w:tab w:val="center" w:pos="4153"/>
        <w:tab w:val="right" w:pos="8306"/>
      </w:tabs>
      <w:spacing w:after="0"/>
      <w:ind w:firstLine="0"/>
      <w:jc w:val="center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56CFE"/>
    <w:rPr>
      <w:rFonts w:ascii="Times New Roman" w:eastAsia="SimSun" w:hAnsi="Times New Roman" w:cs="Zar"/>
      <w:lang w:eastAsia="zh-CN" w:bidi="fa-IR"/>
    </w:rPr>
  </w:style>
  <w:style w:type="paragraph" w:styleId="List2">
    <w:name w:val="List 2"/>
    <w:basedOn w:val="Normal"/>
    <w:rsid w:val="00656CFE"/>
    <w:pPr>
      <w:ind w:left="720" w:hanging="360"/>
    </w:pPr>
  </w:style>
  <w:style w:type="paragraph" w:styleId="ListBullet">
    <w:name w:val="List Bullet"/>
    <w:basedOn w:val="Normal"/>
    <w:autoRedefine/>
    <w:rsid w:val="00656CFE"/>
    <w:pPr>
      <w:numPr>
        <w:numId w:val="1"/>
      </w:numPr>
      <w:spacing w:after="0"/>
    </w:pPr>
  </w:style>
  <w:style w:type="paragraph" w:styleId="ListBullet2">
    <w:name w:val="List Bullet 2"/>
    <w:basedOn w:val="Normal"/>
    <w:autoRedefine/>
    <w:rsid w:val="00656CFE"/>
    <w:pPr>
      <w:numPr>
        <w:numId w:val="2"/>
      </w:numPr>
      <w:spacing w:after="0"/>
    </w:pPr>
  </w:style>
  <w:style w:type="paragraph" w:styleId="ListBullet3">
    <w:name w:val="List Bullet 3"/>
    <w:basedOn w:val="Normal"/>
    <w:rsid w:val="00656CFE"/>
    <w:pPr>
      <w:numPr>
        <w:numId w:val="3"/>
      </w:numPr>
    </w:pPr>
  </w:style>
  <w:style w:type="paragraph" w:styleId="ListBullet4">
    <w:name w:val="List Bullet 4"/>
    <w:basedOn w:val="Normal"/>
    <w:autoRedefine/>
    <w:rsid w:val="00656CFE"/>
    <w:pPr>
      <w:numPr>
        <w:numId w:val="4"/>
      </w:numPr>
    </w:pPr>
  </w:style>
  <w:style w:type="paragraph" w:styleId="ListBullet5">
    <w:name w:val="List Bullet 5"/>
    <w:basedOn w:val="Normal"/>
    <w:rsid w:val="00656CFE"/>
    <w:pPr>
      <w:numPr>
        <w:numId w:val="5"/>
      </w:numPr>
    </w:pPr>
  </w:style>
  <w:style w:type="paragraph" w:styleId="ListContinue">
    <w:name w:val="List Continue"/>
    <w:basedOn w:val="Normal"/>
    <w:rsid w:val="00656CFE"/>
    <w:pPr>
      <w:ind w:left="360"/>
    </w:pPr>
  </w:style>
  <w:style w:type="paragraph" w:styleId="ListContinue4">
    <w:name w:val="List Continue 4"/>
    <w:basedOn w:val="Normal"/>
    <w:rsid w:val="00656CFE"/>
    <w:pPr>
      <w:ind w:left="1440"/>
    </w:pPr>
  </w:style>
  <w:style w:type="paragraph" w:styleId="ListContinue3">
    <w:name w:val="List Continue 3"/>
    <w:basedOn w:val="Normal"/>
    <w:rsid w:val="00656CFE"/>
    <w:pPr>
      <w:ind w:left="1080"/>
    </w:pPr>
  </w:style>
  <w:style w:type="paragraph" w:styleId="ListContinue2">
    <w:name w:val="List Continue 2"/>
    <w:basedOn w:val="Normal"/>
    <w:rsid w:val="00656CFE"/>
    <w:pPr>
      <w:ind w:left="720"/>
    </w:pPr>
  </w:style>
  <w:style w:type="character" w:styleId="PageNumber">
    <w:name w:val="page number"/>
    <w:basedOn w:val="DefaultParagraphFont"/>
    <w:rsid w:val="00656CFE"/>
    <w:rPr>
      <w:rFonts w:ascii="Times New Roman" w:hAnsi="Times New Roman" w:cs="Nazanin"/>
      <w:color w:val="auto"/>
      <w:sz w:val="22"/>
      <w:szCs w:val="24"/>
      <w:lang w:bidi="fa-IR"/>
    </w:rPr>
  </w:style>
  <w:style w:type="paragraph" w:styleId="TOC1">
    <w:name w:val="toc 1"/>
    <w:basedOn w:val="Normal"/>
    <w:next w:val="Normal"/>
    <w:semiHidden/>
    <w:rsid w:val="00656CFE"/>
    <w:pPr>
      <w:tabs>
        <w:tab w:val="left" w:pos="986"/>
        <w:tab w:val="right" w:leader="dot" w:pos="8776"/>
      </w:tabs>
      <w:spacing w:before="120"/>
      <w:jc w:val="left"/>
    </w:pPr>
    <w:rPr>
      <w:b/>
      <w:bCs/>
      <w:szCs w:val="22"/>
    </w:rPr>
  </w:style>
  <w:style w:type="paragraph" w:styleId="Subtitle">
    <w:name w:val="Subtitle"/>
    <w:basedOn w:val="Normal"/>
    <w:link w:val="SubtitleChar"/>
    <w:qFormat/>
    <w:rsid w:val="00656CFE"/>
    <w:pPr>
      <w:spacing w:after="60"/>
      <w:jc w:val="center"/>
      <w:outlineLvl w:val="1"/>
    </w:pPr>
    <w:rPr>
      <w:rFonts w:ascii="Arial" w:hAnsi="Arial" w:cs="Nasim"/>
      <w:bCs/>
      <w:sz w:val="24"/>
      <w:szCs w:val="32"/>
    </w:rPr>
  </w:style>
  <w:style w:type="character" w:customStyle="1" w:styleId="SubtitleChar">
    <w:name w:val="Subtitle Char"/>
    <w:basedOn w:val="DefaultParagraphFont"/>
    <w:link w:val="Subtitle"/>
    <w:rsid w:val="00767863"/>
    <w:rPr>
      <w:rFonts w:ascii="Arial" w:eastAsia="SimSun" w:hAnsi="Arial" w:cs="Nasim"/>
      <w:bCs/>
      <w:sz w:val="24"/>
      <w:szCs w:val="32"/>
      <w:lang w:eastAsia="zh-CN" w:bidi="fa-IR"/>
    </w:rPr>
  </w:style>
  <w:style w:type="paragraph" w:styleId="Title">
    <w:name w:val="Title"/>
    <w:basedOn w:val="Normal"/>
    <w:link w:val="TitleChar"/>
    <w:qFormat/>
    <w:rsid w:val="00656CFE"/>
    <w:pPr>
      <w:spacing w:before="240" w:after="60"/>
      <w:jc w:val="center"/>
      <w:outlineLvl w:val="0"/>
    </w:pPr>
    <w:rPr>
      <w:rFonts w:ascii="Arial" w:hAnsi="Arial" w:cs="Titr"/>
      <w:b/>
      <w:bCs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767863"/>
    <w:rPr>
      <w:rFonts w:ascii="Arial" w:eastAsia="SimSun" w:hAnsi="Arial" w:cs="Titr"/>
      <w:b/>
      <w:bCs/>
      <w:kern w:val="28"/>
      <w:sz w:val="32"/>
      <w:szCs w:val="36"/>
      <w:lang w:eastAsia="zh-CN" w:bidi="fa-IR"/>
    </w:rPr>
  </w:style>
  <w:style w:type="paragraph" w:customStyle="1" w:styleId="TableCaption">
    <w:name w:val="Table Caption"/>
    <w:basedOn w:val="Caption"/>
    <w:autoRedefine/>
    <w:rsid w:val="00656CFE"/>
    <w:pPr>
      <w:keepNext/>
      <w:spacing w:before="240" w:after="80" w:line="240" w:lineRule="auto"/>
      <w:ind w:firstLine="0"/>
      <w:jc w:val="center"/>
    </w:pPr>
    <w:rPr>
      <w:rFonts w:cs="Nazanin"/>
      <w:b w:val="0"/>
      <w:bCs w:val="0"/>
      <w:sz w:val="18"/>
      <w:szCs w:val="22"/>
    </w:rPr>
  </w:style>
  <w:style w:type="paragraph" w:styleId="Caption">
    <w:name w:val="caption"/>
    <w:basedOn w:val="Normal"/>
    <w:next w:val="Normal"/>
    <w:qFormat/>
    <w:rsid w:val="00656CFE"/>
    <w:pPr>
      <w:spacing w:before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656CFE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center" w:pos="4153"/>
        <w:tab w:val="right" w:pos="8306"/>
      </w:tabs>
      <w:spacing w:before="120" w:line="240" w:lineRule="auto"/>
      <w:ind w:firstLine="284"/>
      <w:jc w:val="left"/>
    </w:pPr>
    <w:rPr>
      <w:color w:val="003366"/>
      <w:szCs w:val="24"/>
    </w:rPr>
  </w:style>
  <w:style w:type="character" w:customStyle="1" w:styleId="HeaderChar">
    <w:name w:val="Header Char"/>
    <w:basedOn w:val="DefaultParagraphFont"/>
    <w:link w:val="Header"/>
    <w:rsid w:val="00767863"/>
    <w:rPr>
      <w:rFonts w:ascii="Times New Roman" w:eastAsia="SimSun" w:hAnsi="Times New Roman" w:cs="Zar"/>
      <w:color w:val="003366"/>
      <w:szCs w:val="24"/>
      <w:lang w:eastAsia="zh-CN" w:bidi="fa-IR"/>
    </w:rPr>
  </w:style>
  <w:style w:type="paragraph" w:customStyle="1" w:styleId="FigureCaption">
    <w:name w:val="Figure Caption"/>
    <w:basedOn w:val="Caption"/>
    <w:autoRedefine/>
    <w:rsid w:val="00656CFE"/>
    <w:pPr>
      <w:spacing w:after="240"/>
      <w:ind w:firstLine="0"/>
      <w:jc w:val="center"/>
    </w:pPr>
    <w:rPr>
      <w:rFonts w:cs="Nazanin"/>
      <w:b w:val="0"/>
      <w:bCs w:val="0"/>
      <w:szCs w:val="22"/>
    </w:rPr>
  </w:style>
  <w:style w:type="paragraph" w:styleId="TOC2">
    <w:name w:val="toc 2"/>
    <w:basedOn w:val="Normal"/>
    <w:next w:val="Normal"/>
    <w:semiHidden/>
    <w:rsid w:val="00656CFE"/>
    <w:pPr>
      <w:tabs>
        <w:tab w:val="left" w:pos="1466"/>
        <w:tab w:val="right" w:leader="dot" w:pos="8776"/>
      </w:tabs>
      <w:spacing w:after="0"/>
      <w:ind w:left="220"/>
      <w:jc w:val="left"/>
    </w:pPr>
    <w:rPr>
      <w:sz w:val="20"/>
      <w:szCs w:val="24"/>
    </w:rPr>
  </w:style>
  <w:style w:type="paragraph" w:styleId="TOC3">
    <w:name w:val="toc 3"/>
    <w:basedOn w:val="Normal"/>
    <w:next w:val="Normal"/>
    <w:semiHidden/>
    <w:rsid w:val="00656CFE"/>
    <w:pPr>
      <w:tabs>
        <w:tab w:val="left" w:pos="1826"/>
        <w:tab w:val="right" w:leader="dot" w:pos="8776"/>
      </w:tabs>
      <w:spacing w:after="0"/>
      <w:ind w:left="440"/>
      <w:jc w:val="left"/>
    </w:pPr>
    <w:rPr>
      <w:iCs/>
      <w:sz w:val="20"/>
      <w:szCs w:val="22"/>
    </w:rPr>
  </w:style>
  <w:style w:type="paragraph" w:styleId="TOC4">
    <w:name w:val="toc 4"/>
    <w:basedOn w:val="Normal"/>
    <w:next w:val="Normal"/>
    <w:semiHidden/>
    <w:rsid w:val="00656CFE"/>
    <w:pPr>
      <w:tabs>
        <w:tab w:val="left" w:pos="2306"/>
        <w:tab w:val="right" w:leader="dot" w:pos="8776"/>
      </w:tabs>
      <w:spacing w:after="0"/>
      <w:ind w:left="660"/>
      <w:jc w:val="left"/>
    </w:pPr>
    <w:rPr>
      <w:i/>
      <w:iCs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656CFE"/>
    <w:pPr>
      <w:spacing w:after="0"/>
      <w:ind w:left="880"/>
      <w:jc w:val="left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656CFE"/>
    <w:pPr>
      <w:spacing w:after="0"/>
      <w:ind w:left="1100"/>
      <w:jc w:val="left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656CFE"/>
    <w:pPr>
      <w:spacing w:after="0"/>
      <w:ind w:left="1320"/>
      <w:jc w:val="left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656CFE"/>
    <w:pPr>
      <w:spacing w:after="0"/>
      <w:ind w:left="1540"/>
      <w:jc w:val="left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656CFE"/>
    <w:pPr>
      <w:spacing w:after="0"/>
      <w:ind w:left="1760"/>
      <w:jc w:val="left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rsid w:val="00656CFE"/>
    <w:rPr>
      <w:color w:val="0000FF"/>
      <w:u w:val="single"/>
    </w:rPr>
  </w:style>
  <w:style w:type="paragraph" w:styleId="BlockText">
    <w:name w:val="Block Text"/>
    <w:basedOn w:val="Normal"/>
    <w:rsid w:val="00656CFE"/>
    <w:pPr>
      <w:ind w:left="1440" w:right="1440"/>
    </w:pPr>
  </w:style>
  <w:style w:type="paragraph" w:customStyle="1" w:styleId="ReportTitle">
    <w:name w:val="Report Title"/>
    <w:basedOn w:val="Normal"/>
    <w:rsid w:val="00656CFE"/>
    <w:pPr>
      <w:spacing w:before="120"/>
      <w:ind w:firstLine="0"/>
      <w:jc w:val="center"/>
    </w:pPr>
    <w:rPr>
      <w:rFonts w:cs="Yagut"/>
      <w:b/>
      <w:bCs/>
      <w:sz w:val="40"/>
      <w:szCs w:val="48"/>
    </w:rPr>
  </w:style>
  <w:style w:type="paragraph" w:customStyle="1" w:styleId="ReportSubtitle">
    <w:name w:val="Report Subtitle"/>
    <w:basedOn w:val="Normal"/>
    <w:rsid w:val="00656CFE"/>
    <w:pPr>
      <w:spacing w:before="120"/>
      <w:ind w:firstLine="0"/>
      <w:jc w:val="center"/>
    </w:pPr>
    <w:rPr>
      <w:rFonts w:cs="Yagut"/>
      <w:b/>
      <w:bCs/>
      <w:sz w:val="36"/>
      <w:szCs w:val="40"/>
    </w:rPr>
  </w:style>
  <w:style w:type="paragraph" w:styleId="ListNumber3">
    <w:name w:val="List Number 3"/>
    <w:basedOn w:val="Normal"/>
    <w:rsid w:val="00656CFE"/>
    <w:pPr>
      <w:numPr>
        <w:numId w:val="11"/>
      </w:numPr>
    </w:pPr>
  </w:style>
  <w:style w:type="paragraph" w:styleId="ListNumber4">
    <w:name w:val="List Number 4"/>
    <w:basedOn w:val="Normal"/>
    <w:rsid w:val="00656CFE"/>
    <w:pPr>
      <w:numPr>
        <w:numId w:val="12"/>
      </w:numPr>
    </w:pPr>
  </w:style>
  <w:style w:type="paragraph" w:styleId="ListNumber">
    <w:name w:val="List Number"/>
    <w:basedOn w:val="Normal"/>
    <w:rsid w:val="00656CFE"/>
    <w:pPr>
      <w:numPr>
        <w:numId w:val="14"/>
      </w:numPr>
    </w:pPr>
  </w:style>
  <w:style w:type="paragraph" w:styleId="ListNumber2">
    <w:name w:val="List Number 2"/>
    <w:basedOn w:val="Normal"/>
    <w:rsid w:val="00656CFE"/>
    <w:pPr>
      <w:ind w:firstLine="0"/>
    </w:pPr>
  </w:style>
  <w:style w:type="paragraph" w:styleId="ListNumber5">
    <w:name w:val="List Number 5"/>
    <w:basedOn w:val="Normal"/>
    <w:rsid w:val="00656CFE"/>
    <w:pPr>
      <w:numPr>
        <w:numId w:val="13"/>
      </w:numPr>
    </w:pPr>
  </w:style>
  <w:style w:type="character" w:styleId="Strong">
    <w:name w:val="Strong"/>
    <w:basedOn w:val="DefaultParagraphFont"/>
    <w:qFormat/>
    <w:rsid w:val="00656CFE"/>
    <w:rPr>
      <w:b/>
      <w:bCs/>
    </w:rPr>
  </w:style>
  <w:style w:type="paragraph" w:customStyle="1" w:styleId="TableText1">
    <w:name w:val="Table Text 1"/>
    <w:basedOn w:val="Normal"/>
    <w:rsid w:val="00656CFE"/>
    <w:pPr>
      <w:spacing w:after="0"/>
      <w:ind w:firstLine="0"/>
      <w:jc w:val="center"/>
    </w:pPr>
    <w:rPr>
      <w:rFonts w:cs="Nazanin"/>
      <w:b/>
      <w:bCs/>
      <w:sz w:val="21"/>
    </w:rPr>
  </w:style>
  <w:style w:type="paragraph" w:customStyle="1" w:styleId="TableText2">
    <w:name w:val="Table Text 2"/>
    <w:basedOn w:val="Normal"/>
    <w:rsid w:val="00656CFE"/>
    <w:pPr>
      <w:spacing w:after="0"/>
      <w:ind w:firstLine="0"/>
      <w:jc w:val="center"/>
    </w:pPr>
  </w:style>
  <w:style w:type="paragraph" w:customStyle="1" w:styleId="Reference">
    <w:name w:val="Reference"/>
    <w:basedOn w:val="Normal"/>
    <w:rsid w:val="00656CFE"/>
    <w:pPr>
      <w:bidi w:val="0"/>
      <w:ind w:left="284" w:right="284" w:firstLine="0"/>
    </w:pPr>
    <w:rPr>
      <w:sz w:val="20"/>
      <w:szCs w:val="24"/>
    </w:rPr>
  </w:style>
  <w:style w:type="paragraph" w:customStyle="1" w:styleId="FarsiReference">
    <w:name w:val="Farsi Reference"/>
    <w:basedOn w:val="Reference"/>
    <w:rsid w:val="00656CFE"/>
    <w:pPr>
      <w:bidi/>
    </w:pPr>
  </w:style>
  <w:style w:type="paragraph" w:styleId="TableofFigures">
    <w:name w:val="table of figures"/>
    <w:basedOn w:val="Normal"/>
    <w:next w:val="Normal"/>
    <w:semiHidden/>
    <w:rsid w:val="00656CFE"/>
    <w:pPr>
      <w:spacing w:line="240" w:lineRule="auto"/>
      <w:ind w:left="482" w:hanging="482"/>
    </w:pPr>
  </w:style>
  <w:style w:type="paragraph" w:customStyle="1" w:styleId="Code">
    <w:name w:val="Code"/>
    <w:autoRedefine/>
    <w:rsid w:val="00656CFE"/>
    <w:pPr>
      <w:tabs>
        <w:tab w:val="left" w:pos="500"/>
        <w:tab w:val="left" w:pos="1000"/>
        <w:tab w:val="left" w:pos="1500"/>
        <w:tab w:val="left" w:pos="2000"/>
        <w:tab w:val="left" w:pos="2500"/>
        <w:tab w:val="left" w:pos="3000"/>
        <w:tab w:val="left" w:pos="3500"/>
        <w:tab w:val="left" w:pos="4000"/>
      </w:tabs>
      <w:spacing w:after="0" w:line="240" w:lineRule="auto"/>
      <w:ind w:firstLine="400"/>
    </w:pPr>
    <w:rPr>
      <w:rFonts w:ascii="Courier New" w:eastAsia="SimSun" w:hAnsi="Courier New" w:cs="Nazanin"/>
      <w:b/>
      <w:sz w:val="21"/>
      <w:szCs w:val="23"/>
      <w:lang w:eastAsia="zh-CN" w:bidi="fa-IR"/>
    </w:rPr>
  </w:style>
  <w:style w:type="paragraph" w:customStyle="1" w:styleId="Figure">
    <w:name w:val="Figure"/>
    <w:basedOn w:val="FigureCaption"/>
    <w:rsid w:val="00656CFE"/>
    <w:pPr>
      <w:keepNext/>
      <w:spacing w:line="240" w:lineRule="auto"/>
    </w:pPr>
  </w:style>
  <w:style w:type="paragraph" w:customStyle="1" w:styleId="Space1">
    <w:name w:val="Space 1"/>
    <w:basedOn w:val="Normal"/>
    <w:rsid w:val="00656CFE"/>
    <w:pPr>
      <w:spacing w:after="0" w:line="240" w:lineRule="auto"/>
      <w:ind w:firstLine="0"/>
    </w:pPr>
  </w:style>
  <w:style w:type="paragraph" w:customStyle="1" w:styleId="Style1">
    <w:name w:val="Style1"/>
    <w:basedOn w:val="ListNumber2"/>
    <w:autoRedefine/>
    <w:rsid w:val="00656CFE"/>
    <w:pPr>
      <w:numPr>
        <w:numId w:val="7"/>
      </w:numPr>
    </w:pPr>
    <w:rPr>
      <w:rFonts w:cs="Times New Roman"/>
    </w:rPr>
  </w:style>
  <w:style w:type="table" w:styleId="TableGrid">
    <w:name w:val="Table Grid"/>
    <w:basedOn w:val="TableNormal"/>
    <w:rsid w:val="007678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2">
    <w:name w:val="Heading 1 Char2"/>
    <w:aliases w:val="Heading 1 Char Char Char2,Heading 1 Char Char Char Char2,Heading 1 Char Char Char Char Char2,Heading 1 Char Char Char Char Char Char2,Heading 1 Char Char Char Char Char Char Char1"/>
    <w:basedOn w:val="DefaultParagraphFont"/>
    <w:rsid w:val="00274A36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character" w:customStyle="1" w:styleId="Heading1Char3">
    <w:name w:val="Heading 1 Char3"/>
    <w:aliases w:val="Heading 1 Char Char Char3,Heading 1 Char Char Char Char3,Heading 1 Char Char Char Char Char3,Heading 1 Char Char Char Char Char Char3,Heading 1 Char Char Char Char Char Char Char2"/>
    <w:basedOn w:val="DefaultParagraphFont"/>
    <w:rsid w:val="005557C3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character" w:customStyle="1" w:styleId="Heading1Char4">
    <w:name w:val="Heading 1 Char4"/>
    <w:aliases w:val="Heading 1 Char Char Char4,Heading 1 Char Char Char Char4,Heading 1 Char Char Char Char Char4,Heading 1 Char Char Char Char Char Char4,Heading 1 Char Char Char Char Char Char Char3"/>
    <w:basedOn w:val="DefaultParagraphFont"/>
    <w:link w:val="Heading1"/>
    <w:rsid w:val="00656CFE"/>
    <w:rPr>
      <w:rFonts w:eastAsia="SimSun" w:cs="Nazanin"/>
      <w:b/>
      <w:bCs/>
      <w:color w:val="993300"/>
      <w:kern w:val="32"/>
      <w:sz w:val="30"/>
      <w:szCs w:val="32"/>
      <w:lang w:val="en-US"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DA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76387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75AF3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C75AF3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rtinfo">
    <w:name w:val="start info"/>
    <w:basedOn w:val="Normal"/>
    <w:link w:val="startinfoChar"/>
    <w:qFormat/>
    <w:rsid w:val="007D38FE"/>
    <w:pPr>
      <w:spacing w:after="160" w:line="259" w:lineRule="auto"/>
      <w:ind w:left="-90" w:firstLine="0"/>
    </w:pPr>
    <w:rPr>
      <w:rFonts w:ascii="Calibri" w:eastAsia="Calibri" w:hAnsi="Calibri" w:cs="B Roya"/>
      <w:szCs w:val="22"/>
      <w:lang w:eastAsia="en-US" w:bidi="ar-SA"/>
    </w:rPr>
  </w:style>
  <w:style w:type="character" w:customStyle="1" w:styleId="startinfoChar">
    <w:name w:val="start info Char"/>
    <w:link w:val="startinfo"/>
    <w:rsid w:val="007D38FE"/>
    <w:rPr>
      <w:rFonts w:ascii="Calibri" w:eastAsia="Calibri" w:hAnsi="Calibri" w:cs="B Ro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hador\Application%20Data\Microsoft\Templates\Dissertation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Dissertation-3.dotx</Template>
  <TotalTime>169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MohamadAli Keshavarz</cp:lastModifiedBy>
  <cp:revision>28</cp:revision>
  <cp:lastPrinted>2012-12-03T15:07:00Z</cp:lastPrinted>
  <dcterms:created xsi:type="dcterms:W3CDTF">2018-12-05T12:55:00Z</dcterms:created>
  <dcterms:modified xsi:type="dcterms:W3CDTF">2019-11-27T11:04:00Z</dcterms:modified>
</cp:coreProperties>
</file>